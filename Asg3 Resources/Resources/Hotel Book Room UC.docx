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374F84C2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317E47">
        <w:t>Make Booking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3F18D1C6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7B641E">
        <w:t>book a room</w:t>
      </w:r>
    </w:p>
    <w:p w14:paraId="450F3A31" w14:textId="59BF94AE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>they can check in when they arrive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53FB00" w14:textId="4C04AE59" w:rsidR="00C30076" w:rsidRDefault="00317E47" w:rsidP="00C30076">
      <w:pPr>
        <w:pStyle w:val="ListParagraph"/>
        <w:ind w:left="1080"/>
      </w:pPr>
      <w:r>
        <w:t>Customer</w:t>
      </w:r>
    </w:p>
    <w:p w14:paraId="4CD11161" w14:textId="77777777" w:rsidR="00C30076" w:rsidRDefault="00C30076" w:rsidP="00C30076">
      <w:pPr>
        <w:pStyle w:val="ListParagraph"/>
        <w:ind w:left="1080"/>
      </w:pP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4B3A9791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>customer selects book room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31648B22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phone number.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5E486F73" w14:textId="3B406B63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Find guest by phone number</w:t>
            </w:r>
          </w:p>
        </w:tc>
      </w:tr>
      <w:tr w:rsidR="00C30076" w14:paraId="320915C0" w14:textId="77777777" w:rsidTr="00C30076">
        <w:tc>
          <w:tcPr>
            <w:tcW w:w="4508" w:type="dxa"/>
          </w:tcPr>
          <w:p w14:paraId="2D6E3339" w14:textId="534B54A9" w:rsidR="00C30076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Enters Phone number</w:t>
            </w:r>
          </w:p>
        </w:tc>
        <w:tc>
          <w:tcPr>
            <w:tcW w:w="4508" w:type="dxa"/>
          </w:tcPr>
          <w:p w14:paraId="77AFE5A0" w14:textId="63E09EFE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 w:rsidR="00317E47">
              <w:t>isplay guest details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77777777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68A382DF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 w:rsidR="00317E47">
              <w:t>isplay room type selection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39D4522B" w:rsidR="00317E47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Select room type</w:t>
            </w:r>
          </w:p>
        </w:tc>
        <w:tc>
          <w:tcPr>
            <w:tcW w:w="4508" w:type="dxa"/>
          </w:tcPr>
          <w:p w14:paraId="4C0176C7" w14:textId="5E7380F3" w:rsidR="00317E47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prompts for number of occupants</w:t>
            </w:r>
          </w:p>
        </w:tc>
      </w:tr>
      <w:tr w:rsidR="00317E47" w14:paraId="0A4FE8BC" w14:textId="77777777" w:rsidTr="004665F3">
        <w:tc>
          <w:tcPr>
            <w:tcW w:w="4508" w:type="dxa"/>
          </w:tcPr>
          <w:p w14:paraId="13564CB7" w14:textId="4F9DB341" w:rsidR="00317E47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Enter number of occupants</w:t>
            </w:r>
          </w:p>
        </w:tc>
        <w:tc>
          <w:tcPr>
            <w:tcW w:w="4508" w:type="dxa"/>
          </w:tcPr>
          <w:p w14:paraId="70C9D727" w14:textId="3EBA27EA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Check if room is suitable</w:t>
            </w:r>
          </w:p>
        </w:tc>
      </w:tr>
      <w:tr w:rsidR="002B26BD" w14:paraId="353F98DA" w14:textId="77777777" w:rsidTr="004665F3">
        <w:tc>
          <w:tcPr>
            <w:tcW w:w="4508" w:type="dxa"/>
          </w:tcPr>
          <w:p w14:paraId="2CCDB339" w14:textId="77777777" w:rsidR="002B26BD" w:rsidRDefault="002B26BD" w:rsidP="002B26BD"/>
        </w:tc>
        <w:tc>
          <w:tcPr>
            <w:tcW w:w="4508" w:type="dxa"/>
          </w:tcPr>
          <w:p w14:paraId="6A6163D4" w14:textId="7C12713D" w:rsidR="002B26BD" w:rsidRDefault="002B26BD" w:rsidP="002B26BD">
            <w:pPr>
              <w:pStyle w:val="ListParagraph"/>
              <w:numPr>
                <w:ilvl w:val="0"/>
                <w:numId w:val="6"/>
              </w:numPr>
            </w:pPr>
            <w:r>
              <w:t>Prompt for arrival day</w:t>
            </w:r>
          </w:p>
        </w:tc>
      </w:tr>
      <w:tr w:rsidR="00317E47" w14:paraId="769DCE81" w14:textId="77777777" w:rsidTr="004665F3">
        <w:tc>
          <w:tcPr>
            <w:tcW w:w="4508" w:type="dxa"/>
          </w:tcPr>
          <w:p w14:paraId="1E6B5295" w14:textId="01917981" w:rsidR="00317E47" w:rsidRDefault="00317E47" w:rsidP="004665F3">
            <w:pPr>
              <w:pStyle w:val="ListParagraph"/>
              <w:numPr>
                <w:ilvl w:val="0"/>
                <w:numId w:val="6"/>
              </w:numPr>
            </w:pPr>
            <w:r>
              <w:t>Enter arrival day</w:t>
            </w:r>
          </w:p>
        </w:tc>
        <w:tc>
          <w:tcPr>
            <w:tcW w:w="4508" w:type="dxa"/>
          </w:tcPr>
          <w:p w14:paraId="164BD7AD" w14:textId="6A8F1B68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317E47">
              <w:t xml:space="preserve">rompt for arrival </w:t>
            </w:r>
            <w:r w:rsidR="006E2D21">
              <w:t>month</w:t>
            </w:r>
          </w:p>
        </w:tc>
      </w:tr>
      <w:tr w:rsidR="00317E47" w14:paraId="7759AFDE" w14:textId="77777777" w:rsidTr="004665F3">
        <w:tc>
          <w:tcPr>
            <w:tcW w:w="4508" w:type="dxa"/>
          </w:tcPr>
          <w:p w14:paraId="1F080FB8" w14:textId="76265CF6" w:rsidR="00317E47" w:rsidRDefault="00317E47" w:rsidP="004665F3">
            <w:pPr>
              <w:pStyle w:val="ListParagraph"/>
              <w:numPr>
                <w:ilvl w:val="0"/>
                <w:numId w:val="6"/>
              </w:numPr>
            </w:pPr>
            <w:r>
              <w:t>Enter arrival month</w:t>
            </w:r>
          </w:p>
        </w:tc>
        <w:tc>
          <w:tcPr>
            <w:tcW w:w="4508" w:type="dxa"/>
          </w:tcPr>
          <w:p w14:paraId="134FCC34" w14:textId="0F1B5481" w:rsidR="00317E47" w:rsidRDefault="002B26BD" w:rsidP="006E2D21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6E2D21">
              <w:t>rompt for arrival year</w:t>
            </w:r>
          </w:p>
        </w:tc>
      </w:tr>
      <w:tr w:rsidR="00317E47" w14:paraId="251E218E" w14:textId="77777777" w:rsidTr="004665F3">
        <w:tc>
          <w:tcPr>
            <w:tcW w:w="4508" w:type="dxa"/>
          </w:tcPr>
          <w:p w14:paraId="36A027A0" w14:textId="465CBC8F" w:rsidR="00317E47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Enter arrival year</w:t>
            </w:r>
          </w:p>
        </w:tc>
        <w:tc>
          <w:tcPr>
            <w:tcW w:w="4508" w:type="dxa"/>
          </w:tcPr>
          <w:p w14:paraId="391CE8DC" w14:textId="23F58DEE" w:rsidR="00317E47" w:rsidRDefault="002B26BD" w:rsidP="006E2D21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6E2D21">
              <w:t>rompt for length of stay</w:t>
            </w:r>
          </w:p>
        </w:tc>
      </w:tr>
      <w:tr w:rsidR="00317E47" w14:paraId="4A9DA97F" w14:textId="77777777" w:rsidTr="004665F3">
        <w:tc>
          <w:tcPr>
            <w:tcW w:w="4508" w:type="dxa"/>
          </w:tcPr>
          <w:p w14:paraId="0FFA1211" w14:textId="5D209567" w:rsidR="00317E47" w:rsidRDefault="00317E47" w:rsidP="00317E47">
            <w:pPr>
              <w:pStyle w:val="ListParagraph"/>
              <w:numPr>
                <w:ilvl w:val="0"/>
                <w:numId w:val="6"/>
              </w:numPr>
            </w:pPr>
            <w:r>
              <w:t>Enter length of stay</w:t>
            </w:r>
          </w:p>
        </w:tc>
        <w:tc>
          <w:tcPr>
            <w:tcW w:w="4508" w:type="dxa"/>
          </w:tcPr>
          <w:p w14:paraId="0793C29D" w14:textId="738AE72F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 w:rsidR="00317E47">
              <w:t>isplay room type description, arrival date, length of stay and cost</w:t>
            </w:r>
          </w:p>
        </w:tc>
      </w:tr>
      <w:tr w:rsidR="002B26BD" w14:paraId="42F28E6F" w14:textId="77777777" w:rsidTr="004665F3">
        <w:tc>
          <w:tcPr>
            <w:tcW w:w="4508" w:type="dxa"/>
          </w:tcPr>
          <w:p w14:paraId="7A970A08" w14:textId="77777777" w:rsidR="002B26BD" w:rsidRDefault="002B26BD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0F68CFA4" w14:textId="793A6CD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Check if a room is available</w:t>
            </w:r>
          </w:p>
        </w:tc>
      </w:tr>
      <w:tr w:rsidR="00317E47" w14:paraId="076F0C5B" w14:textId="77777777" w:rsidTr="004665F3">
        <w:tc>
          <w:tcPr>
            <w:tcW w:w="4508" w:type="dxa"/>
          </w:tcPr>
          <w:p w14:paraId="1D7C4A46" w14:textId="77777777" w:rsidR="00317E47" w:rsidRDefault="00317E47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443A30CD" w14:textId="365591D9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317E47">
              <w:t xml:space="preserve">rompt for credit card </w:t>
            </w:r>
            <w:r w:rsidR="006E2D21">
              <w:t>type</w:t>
            </w:r>
          </w:p>
        </w:tc>
      </w:tr>
      <w:tr w:rsidR="00317E47" w14:paraId="2C1A7EF3" w14:textId="77777777" w:rsidTr="004665F3">
        <w:tc>
          <w:tcPr>
            <w:tcW w:w="4508" w:type="dxa"/>
          </w:tcPr>
          <w:p w14:paraId="15440C9A" w14:textId="117679BC" w:rsidR="00317E47" w:rsidRDefault="00317E47" w:rsidP="004665F3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4508" w:type="dxa"/>
          </w:tcPr>
          <w:p w14:paraId="6EA431E1" w14:textId="6983D6FC" w:rsidR="00317E47" w:rsidRDefault="002B26BD" w:rsidP="006E2D21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6E2D21">
              <w:t>rompt for card number</w:t>
            </w:r>
          </w:p>
        </w:tc>
      </w:tr>
      <w:tr w:rsidR="00317E47" w14:paraId="2F9E75FA" w14:textId="77777777" w:rsidTr="004665F3">
        <w:tc>
          <w:tcPr>
            <w:tcW w:w="4508" w:type="dxa"/>
          </w:tcPr>
          <w:p w14:paraId="0F84EDA6" w14:textId="4FFDAA80" w:rsidR="00317E47" w:rsidRDefault="00317E47" w:rsidP="004665F3">
            <w:pPr>
              <w:pStyle w:val="ListParagraph"/>
              <w:numPr>
                <w:ilvl w:val="0"/>
                <w:numId w:val="6"/>
              </w:numPr>
            </w:pPr>
            <w:r>
              <w:t>Enter credit card number</w:t>
            </w:r>
          </w:p>
        </w:tc>
        <w:tc>
          <w:tcPr>
            <w:tcW w:w="4508" w:type="dxa"/>
          </w:tcPr>
          <w:p w14:paraId="799DA3B6" w14:textId="0C197CD8" w:rsidR="006E2D21" w:rsidRDefault="002B26BD" w:rsidP="006E2D21">
            <w:pPr>
              <w:pStyle w:val="ListParagraph"/>
              <w:numPr>
                <w:ilvl w:val="0"/>
                <w:numId w:val="6"/>
              </w:numPr>
            </w:pPr>
            <w:r>
              <w:t>P</w:t>
            </w:r>
            <w:r w:rsidR="006E2D21">
              <w:t>rompt for ccv</w:t>
            </w:r>
          </w:p>
        </w:tc>
      </w:tr>
      <w:tr w:rsidR="00317E47" w14:paraId="63D37438" w14:textId="77777777" w:rsidTr="004665F3">
        <w:tc>
          <w:tcPr>
            <w:tcW w:w="4508" w:type="dxa"/>
          </w:tcPr>
          <w:p w14:paraId="6D20D135" w14:textId="10E1170D" w:rsidR="00317E47" w:rsidRDefault="00317E47" w:rsidP="004665F3">
            <w:pPr>
              <w:pStyle w:val="ListParagraph"/>
              <w:numPr>
                <w:ilvl w:val="0"/>
                <w:numId w:val="6"/>
              </w:numPr>
            </w:pPr>
            <w:r>
              <w:t>Enter credit card ccv</w:t>
            </w:r>
          </w:p>
        </w:tc>
        <w:tc>
          <w:tcPr>
            <w:tcW w:w="4508" w:type="dxa"/>
          </w:tcPr>
          <w:p w14:paraId="1F06D2D8" w14:textId="0E09BEA1" w:rsidR="00317E47" w:rsidRDefault="002B26BD" w:rsidP="004665F3">
            <w:pPr>
              <w:pStyle w:val="ListParagraph"/>
              <w:numPr>
                <w:ilvl w:val="0"/>
                <w:numId w:val="6"/>
              </w:numPr>
            </w:pPr>
            <w:r>
              <w:t>Check if credit card is authorized</w:t>
            </w:r>
          </w:p>
        </w:tc>
      </w:tr>
      <w:tr w:rsidR="002B26BD" w14:paraId="4C435610" w14:textId="77777777" w:rsidTr="004665F3">
        <w:tc>
          <w:tcPr>
            <w:tcW w:w="4508" w:type="dxa"/>
          </w:tcPr>
          <w:p w14:paraId="36DFBBA4" w14:textId="77777777" w:rsidR="002B26BD" w:rsidRDefault="002B26BD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402E536D" w14:textId="4B648F30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Debits credit card</w:t>
            </w:r>
          </w:p>
        </w:tc>
      </w:tr>
      <w:tr w:rsidR="00317E47" w14:paraId="77F7D6C1" w14:textId="77777777" w:rsidTr="004665F3">
        <w:tc>
          <w:tcPr>
            <w:tcW w:w="4508" w:type="dxa"/>
          </w:tcPr>
          <w:p w14:paraId="46141D75" w14:textId="77777777" w:rsidR="00317E47" w:rsidRDefault="00317E47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0CBADE89" w14:textId="7BFDD686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317E47">
              <w:t>reate booking</w:t>
            </w:r>
          </w:p>
        </w:tc>
      </w:tr>
      <w:tr w:rsidR="00317E47" w14:paraId="484A5BCD" w14:textId="77777777" w:rsidTr="00C30076">
        <w:tc>
          <w:tcPr>
            <w:tcW w:w="4508" w:type="dxa"/>
          </w:tcPr>
          <w:p w14:paraId="129F7EF8" w14:textId="77777777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0BD6BE2C" w14:textId="6EC356EB" w:rsidR="00317E47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 w:rsidR="00317E47">
              <w:t>isplay booking details and confirmation number</w:t>
            </w:r>
          </w:p>
        </w:tc>
      </w:tr>
      <w:tr w:rsidR="00317E47" w14:paraId="3955D814" w14:textId="77777777" w:rsidTr="00C30076">
        <w:tc>
          <w:tcPr>
            <w:tcW w:w="4508" w:type="dxa"/>
          </w:tcPr>
          <w:p w14:paraId="42AA3EE3" w14:textId="23707E91" w:rsidR="00317E47" w:rsidRDefault="00AE66B1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183B631C" w14:textId="77777777" w:rsidR="00317E47" w:rsidRDefault="00317E47" w:rsidP="00C30076">
            <w:pPr>
              <w:pStyle w:val="ListParagraph"/>
              <w:ind w:left="0"/>
            </w:pPr>
          </w:p>
        </w:tc>
      </w:tr>
    </w:tbl>
    <w:p w14:paraId="21942C83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4C7C5530" w14:textId="77777777" w:rsidR="00F31445" w:rsidRDefault="00F31445" w:rsidP="00C30076">
      <w:pPr>
        <w:pStyle w:val="ListParagraph"/>
        <w:ind w:left="0"/>
      </w:pPr>
    </w:p>
    <w:p w14:paraId="1BEE1B40" w14:textId="77777777" w:rsidR="00317E47" w:rsidRDefault="00317E47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br w:type="page"/>
      </w: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Alternate Flows</w:t>
      </w:r>
    </w:p>
    <w:p w14:paraId="7F996FE1" w14:textId="452D51AB" w:rsidR="00317E47" w:rsidRDefault="00317E47" w:rsidP="00317E47">
      <w:pPr>
        <w:pStyle w:val="ListParagraph"/>
        <w:numPr>
          <w:ilvl w:val="1"/>
          <w:numId w:val="3"/>
        </w:numPr>
      </w:pPr>
      <w:bookmarkStart w:id="0" w:name="_Hlk523769473"/>
      <w:r>
        <w:t>User Cancels</w:t>
      </w:r>
    </w:p>
    <w:p w14:paraId="3C661941" w14:textId="63D2E880" w:rsidR="00317E47" w:rsidRDefault="00317E47" w:rsidP="00317E47">
      <w:pPr>
        <w:pStyle w:val="ListParagraph"/>
        <w:ind w:left="792"/>
      </w:pPr>
      <w:r>
        <w:t xml:space="preserve">If at steps </w:t>
      </w:r>
      <w:r w:rsidR="002B26BD">
        <w:t>3</w:t>
      </w:r>
      <w:r>
        <w:t xml:space="preserve">, </w:t>
      </w:r>
      <w:r w:rsidR="002B26BD">
        <w:t>6</w:t>
      </w:r>
      <w:r>
        <w:t>,</w:t>
      </w:r>
      <w:r w:rsidR="00AE66B1">
        <w:t xml:space="preserve"> </w:t>
      </w:r>
      <w:r w:rsidR="002B26BD">
        <w:t>11</w:t>
      </w:r>
      <w:r>
        <w:t>,</w:t>
      </w:r>
      <w:r w:rsidR="002B26BD">
        <w:t xml:space="preserve"> or 21</w:t>
      </w:r>
      <w:r>
        <w:t>, 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7E47" w14:paraId="5FD764D1" w14:textId="77777777" w:rsidTr="004665F3">
        <w:tc>
          <w:tcPr>
            <w:tcW w:w="4508" w:type="dxa"/>
          </w:tcPr>
          <w:p w14:paraId="33E398AC" w14:textId="77777777" w:rsidR="00317E47" w:rsidRDefault="00317E47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D64D1F4" w14:textId="77777777" w:rsidR="00317E47" w:rsidRDefault="00317E47" w:rsidP="004665F3">
            <w:pPr>
              <w:jc w:val="center"/>
            </w:pPr>
            <w:r>
              <w:t>System</w:t>
            </w:r>
          </w:p>
        </w:tc>
      </w:tr>
      <w:tr w:rsidR="00317E47" w14:paraId="1B2ACD19" w14:textId="77777777" w:rsidTr="004665F3">
        <w:tc>
          <w:tcPr>
            <w:tcW w:w="4508" w:type="dxa"/>
          </w:tcPr>
          <w:p w14:paraId="65438455" w14:textId="77777777" w:rsidR="00317E47" w:rsidRDefault="00317E47" w:rsidP="004665F3"/>
        </w:tc>
        <w:tc>
          <w:tcPr>
            <w:tcW w:w="4508" w:type="dxa"/>
          </w:tcPr>
          <w:p w14:paraId="6A38ABFC" w14:textId="5BB6912C" w:rsidR="00317E47" w:rsidRDefault="00317E47" w:rsidP="004665F3">
            <w:r>
              <w:t>The system displays a cancelled message</w:t>
            </w:r>
          </w:p>
        </w:tc>
      </w:tr>
    </w:tbl>
    <w:p w14:paraId="4DF45B7F" w14:textId="3266FBEB" w:rsidR="00317E47" w:rsidRDefault="00317E47" w:rsidP="00317E47">
      <w:pPr>
        <w:pStyle w:val="ListParagraph"/>
        <w:ind w:left="360"/>
      </w:pPr>
      <w:r>
        <w:t>The use case ends.</w:t>
      </w:r>
    </w:p>
    <w:bookmarkEnd w:id="0"/>
    <w:p w14:paraId="33DB259D" w14:textId="77777777" w:rsidR="00317E47" w:rsidRDefault="00317E47" w:rsidP="00317E47">
      <w:pPr>
        <w:pStyle w:val="ListParagraph"/>
        <w:ind w:left="360"/>
      </w:pPr>
    </w:p>
    <w:p w14:paraId="1A85153D" w14:textId="77777777" w:rsidR="006E2D21" w:rsidRDefault="006E2D21" w:rsidP="006E2D21">
      <w:pPr>
        <w:pStyle w:val="ListParagraph"/>
        <w:numPr>
          <w:ilvl w:val="1"/>
          <w:numId w:val="8"/>
        </w:numPr>
      </w:pPr>
      <w:bookmarkStart w:id="1" w:name="_Hlk523769565"/>
      <w:r>
        <w:t>User resets during room selection</w:t>
      </w:r>
    </w:p>
    <w:p w14:paraId="7E8C7509" w14:textId="28C3AFF8" w:rsidR="006E2D21" w:rsidRDefault="006E2D21" w:rsidP="006E2D21">
      <w:pPr>
        <w:pStyle w:val="ListParagraph"/>
        <w:ind w:left="792"/>
      </w:pPr>
      <w:r>
        <w:t xml:space="preserve">If at step </w:t>
      </w:r>
      <w:r w:rsidR="002B26BD">
        <w:t>8</w:t>
      </w:r>
      <w:r>
        <w:t>, of the normal flow the user provides null input then</w:t>
      </w:r>
    </w:p>
    <w:p w14:paraId="6D72DD18" w14:textId="6EA31A2C" w:rsidR="006E2D21" w:rsidRDefault="006E2D21" w:rsidP="006E2D21">
      <w:pPr>
        <w:pStyle w:val="ListParagraph"/>
        <w:ind w:left="792"/>
      </w:pPr>
      <w:r>
        <w:tab/>
        <w:t xml:space="preserve">The normal flow is rejoined at Step </w:t>
      </w:r>
      <w:r w:rsidR="002B26BD">
        <w:t>5</w:t>
      </w:r>
    </w:p>
    <w:p w14:paraId="6A98C140" w14:textId="77777777" w:rsidR="006E2D21" w:rsidRDefault="006E2D21" w:rsidP="006E2D21">
      <w:pPr>
        <w:pStyle w:val="ListParagraph"/>
        <w:ind w:left="792"/>
      </w:pPr>
    </w:p>
    <w:bookmarkEnd w:id="1"/>
    <w:p w14:paraId="1212BAF3" w14:textId="77777777" w:rsidR="006E2D21" w:rsidRDefault="006E2D21" w:rsidP="006E2D21">
      <w:pPr>
        <w:pStyle w:val="ListParagraph"/>
        <w:numPr>
          <w:ilvl w:val="1"/>
          <w:numId w:val="8"/>
        </w:numPr>
      </w:pPr>
      <w:r>
        <w:t>User resets during entering arrival time</w:t>
      </w:r>
    </w:p>
    <w:p w14:paraId="739AAC4E" w14:textId="4A746ED2" w:rsidR="006E2D21" w:rsidRDefault="006E2D21" w:rsidP="006E2D21">
      <w:pPr>
        <w:pStyle w:val="ListParagraph"/>
        <w:ind w:left="792"/>
      </w:pPr>
      <w:bookmarkStart w:id="2" w:name="_GoBack"/>
      <w:r>
        <w:t>If at step 1</w:t>
      </w:r>
      <w:r w:rsidR="002B26BD">
        <w:t>3</w:t>
      </w:r>
      <w:r>
        <w:t>, 1</w:t>
      </w:r>
      <w:r w:rsidR="002B26BD">
        <w:t>5</w:t>
      </w:r>
      <w:r>
        <w:t>, or 1</w:t>
      </w:r>
      <w:r w:rsidR="002B26BD">
        <w:t>7</w:t>
      </w:r>
      <w:r>
        <w:t>, of the normal flow the user provides null input then</w:t>
      </w:r>
    </w:p>
    <w:bookmarkEnd w:id="2"/>
    <w:p w14:paraId="0FD116BD" w14:textId="527E12EE" w:rsidR="006E2D21" w:rsidRDefault="006E2D21" w:rsidP="006E2D21">
      <w:pPr>
        <w:pStyle w:val="ListParagraph"/>
        <w:ind w:left="792"/>
      </w:pPr>
      <w:r>
        <w:tab/>
        <w:t xml:space="preserve">The normal flow is rejoined at Step </w:t>
      </w:r>
      <w:r w:rsidR="002B26BD">
        <w:t>10</w:t>
      </w:r>
    </w:p>
    <w:p w14:paraId="63620170" w14:textId="77777777" w:rsidR="006E2D21" w:rsidRDefault="006E2D21" w:rsidP="006E2D21">
      <w:pPr>
        <w:pStyle w:val="ListParagraph"/>
        <w:ind w:left="792"/>
      </w:pPr>
    </w:p>
    <w:p w14:paraId="013AA4DF" w14:textId="77777777" w:rsidR="006E2D21" w:rsidRDefault="006E2D21" w:rsidP="006E2D21">
      <w:pPr>
        <w:pStyle w:val="ListParagraph"/>
        <w:numPr>
          <w:ilvl w:val="1"/>
          <w:numId w:val="8"/>
        </w:numPr>
      </w:pPr>
      <w:r>
        <w:t>User resets during room selection</w:t>
      </w:r>
    </w:p>
    <w:p w14:paraId="41D3B2B6" w14:textId="1E978853" w:rsidR="006E2D21" w:rsidRDefault="006E2D21" w:rsidP="006E2D21">
      <w:pPr>
        <w:pStyle w:val="ListParagraph"/>
        <w:ind w:left="792"/>
      </w:pPr>
      <w:r>
        <w:t xml:space="preserve">If at step </w:t>
      </w:r>
      <w:r w:rsidR="002B26BD">
        <w:t>23</w:t>
      </w:r>
      <w:r>
        <w:t>, or 2</w:t>
      </w:r>
      <w:r w:rsidR="002B26BD">
        <w:t>5</w:t>
      </w:r>
      <w:r>
        <w:t xml:space="preserve"> of the normal flow the user provides null input then</w:t>
      </w:r>
    </w:p>
    <w:p w14:paraId="717BD6B1" w14:textId="6A1EE7C3" w:rsidR="006E2D21" w:rsidRDefault="006E2D21" w:rsidP="006E2D21">
      <w:pPr>
        <w:pStyle w:val="ListParagraph"/>
        <w:ind w:left="792"/>
      </w:pPr>
      <w:r>
        <w:tab/>
        <w:t xml:space="preserve">The normal flow is rejoined at Step </w:t>
      </w:r>
      <w:r w:rsidR="002B26BD">
        <w:t>20</w:t>
      </w:r>
    </w:p>
    <w:p w14:paraId="36E84328" w14:textId="77777777" w:rsidR="006E2D21" w:rsidRDefault="006E2D21" w:rsidP="006E2D21">
      <w:pPr>
        <w:pStyle w:val="ListParagraph"/>
        <w:ind w:left="792"/>
      </w:pPr>
    </w:p>
    <w:p w14:paraId="4C8F1535" w14:textId="7A24E475" w:rsidR="00317E47" w:rsidRDefault="006E2D21" w:rsidP="006E2D21">
      <w:pPr>
        <w:pStyle w:val="ListParagraph"/>
        <w:numPr>
          <w:ilvl w:val="1"/>
          <w:numId w:val="8"/>
        </w:numPr>
      </w:pPr>
      <w:r>
        <w:t>Guest not registered</w:t>
      </w:r>
    </w:p>
    <w:p w14:paraId="282D6D4B" w14:textId="5C75E7D4" w:rsidR="00317E47" w:rsidRDefault="00317E47" w:rsidP="00317E47">
      <w:pPr>
        <w:pStyle w:val="ListParagraph"/>
        <w:ind w:left="792"/>
      </w:pPr>
      <w:r>
        <w:t xml:space="preserve">If at step </w:t>
      </w:r>
      <w:r w:rsidR="002B26BD">
        <w:t>2</w:t>
      </w:r>
      <w:r>
        <w:t xml:space="preserve"> of the normal flow </w:t>
      </w:r>
      <w:r w:rsidR="006E2D21">
        <w:t xml:space="preserve">the guest is not </w:t>
      </w:r>
      <w:r w:rsidR="002B26BD">
        <w:t>registered,</w:t>
      </w:r>
      <w:r>
        <w:t xml:space="preserve">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7E47" w14:paraId="08101B64" w14:textId="77777777" w:rsidTr="004665F3">
        <w:tc>
          <w:tcPr>
            <w:tcW w:w="4508" w:type="dxa"/>
          </w:tcPr>
          <w:p w14:paraId="71C6A452" w14:textId="77777777" w:rsidR="00317E47" w:rsidRDefault="00317E47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C9AC1F7" w14:textId="77777777" w:rsidR="00317E47" w:rsidRDefault="00317E47" w:rsidP="004665F3">
            <w:pPr>
              <w:jc w:val="center"/>
            </w:pPr>
            <w:r>
              <w:t>System</w:t>
            </w:r>
          </w:p>
        </w:tc>
      </w:tr>
      <w:tr w:rsidR="00317E47" w14:paraId="6B6CD327" w14:textId="77777777" w:rsidTr="004665F3">
        <w:tc>
          <w:tcPr>
            <w:tcW w:w="4508" w:type="dxa"/>
          </w:tcPr>
          <w:p w14:paraId="6CF78C24" w14:textId="77777777" w:rsidR="00317E47" w:rsidRDefault="00317E47" w:rsidP="004665F3"/>
        </w:tc>
        <w:tc>
          <w:tcPr>
            <w:tcW w:w="4508" w:type="dxa"/>
          </w:tcPr>
          <w:p w14:paraId="6FC81F7C" w14:textId="0BD51A12" w:rsidR="006E2D21" w:rsidRDefault="002B26BD" w:rsidP="004665F3">
            <w:r>
              <w:t>2</w:t>
            </w:r>
            <w:r w:rsidR="006E2D21">
              <w:t>.1 The system prompts for guest name</w:t>
            </w:r>
          </w:p>
        </w:tc>
      </w:tr>
      <w:tr w:rsidR="006E2D21" w14:paraId="148A57A8" w14:textId="77777777" w:rsidTr="004665F3">
        <w:tc>
          <w:tcPr>
            <w:tcW w:w="4508" w:type="dxa"/>
          </w:tcPr>
          <w:p w14:paraId="7F837FA8" w14:textId="16F79883" w:rsidR="006E2D21" w:rsidRDefault="002B26BD" w:rsidP="004665F3">
            <w:r>
              <w:t>3</w:t>
            </w:r>
            <w:r w:rsidR="006E2D21">
              <w:t>.1 Enter name</w:t>
            </w:r>
          </w:p>
        </w:tc>
        <w:tc>
          <w:tcPr>
            <w:tcW w:w="4508" w:type="dxa"/>
          </w:tcPr>
          <w:p w14:paraId="72C54238" w14:textId="3BCBB475" w:rsidR="006E2D21" w:rsidRDefault="002B26BD" w:rsidP="004665F3">
            <w:r>
              <w:t>4</w:t>
            </w:r>
            <w:r w:rsidR="006E2D21">
              <w:t>.1 The system prompts for guest address</w:t>
            </w:r>
          </w:p>
        </w:tc>
      </w:tr>
      <w:tr w:rsidR="00317E47" w14:paraId="430370D3" w14:textId="77777777" w:rsidTr="004665F3">
        <w:tc>
          <w:tcPr>
            <w:tcW w:w="4508" w:type="dxa"/>
          </w:tcPr>
          <w:p w14:paraId="48ED69CA" w14:textId="7DA8DB3E" w:rsidR="00317E47" w:rsidRDefault="002B26BD" w:rsidP="004665F3">
            <w:r>
              <w:t>5</w:t>
            </w:r>
            <w:r w:rsidR="006E2D21">
              <w:t>.1 Enter address</w:t>
            </w:r>
          </w:p>
        </w:tc>
        <w:tc>
          <w:tcPr>
            <w:tcW w:w="4508" w:type="dxa"/>
          </w:tcPr>
          <w:p w14:paraId="57005681" w14:textId="509EE619" w:rsidR="00317E47" w:rsidRDefault="00317E47" w:rsidP="004665F3"/>
        </w:tc>
      </w:tr>
    </w:tbl>
    <w:p w14:paraId="1CD93F19" w14:textId="776F9E1C" w:rsidR="00317E47" w:rsidRDefault="006E2D21" w:rsidP="00317E47">
      <w:r>
        <w:tab/>
        <w:t xml:space="preserve">The normal flow is resumed at step </w:t>
      </w:r>
      <w:r w:rsidR="002B26BD">
        <w:t>4</w:t>
      </w:r>
    </w:p>
    <w:p w14:paraId="5797B545" w14:textId="123E0C10" w:rsidR="006E2D21" w:rsidRDefault="00AD72A0" w:rsidP="00AD72A0">
      <w:pPr>
        <w:pStyle w:val="ListParagraph"/>
        <w:numPr>
          <w:ilvl w:val="1"/>
          <w:numId w:val="8"/>
        </w:numPr>
      </w:pPr>
      <w:r>
        <w:t>User cancels while inputting name and address</w:t>
      </w:r>
    </w:p>
    <w:p w14:paraId="7212065C" w14:textId="6C66B290" w:rsidR="006E2D21" w:rsidRDefault="006E2D21" w:rsidP="006E2D21">
      <w:pPr>
        <w:pStyle w:val="ListParagraph"/>
        <w:ind w:left="792"/>
      </w:pPr>
      <w:r>
        <w:t xml:space="preserve">If at step </w:t>
      </w:r>
      <w:r w:rsidR="002B26BD">
        <w:t>3</w:t>
      </w:r>
      <w:r w:rsidR="00AD72A0">
        <w:t xml:space="preserve">.1 or </w:t>
      </w:r>
      <w:r w:rsidR="002B26BD">
        <w:t>5</w:t>
      </w:r>
      <w:r w:rsidR="00AD72A0">
        <w:t xml:space="preserve">.1 </w:t>
      </w:r>
      <w:r>
        <w:t xml:space="preserve">of the </w:t>
      </w:r>
      <w:r w:rsidR="00AD72A0">
        <w:t xml:space="preserve">‘Guest not registered’ alternate </w:t>
      </w:r>
      <w:r>
        <w:t xml:space="preserve">flow </w:t>
      </w:r>
      <w:r w:rsidR="00AD72A0">
        <w:t xml:space="preserve">the user enters null </w:t>
      </w:r>
      <w:proofErr w:type="gramStart"/>
      <w:r w:rsidR="00AD72A0">
        <w:t>input</w:t>
      </w:r>
      <w:proofErr w:type="gramEnd"/>
      <w:r>
        <w:t xml:space="preserve">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D21" w14:paraId="5C209C5B" w14:textId="77777777" w:rsidTr="004665F3">
        <w:tc>
          <w:tcPr>
            <w:tcW w:w="4508" w:type="dxa"/>
          </w:tcPr>
          <w:p w14:paraId="388ADFA6" w14:textId="77777777" w:rsidR="006E2D21" w:rsidRDefault="006E2D21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42B2B042" w14:textId="77777777" w:rsidR="006E2D21" w:rsidRDefault="006E2D21" w:rsidP="004665F3">
            <w:pPr>
              <w:jc w:val="center"/>
            </w:pPr>
            <w:r>
              <w:t>System</w:t>
            </w:r>
          </w:p>
        </w:tc>
      </w:tr>
      <w:tr w:rsidR="006E2D21" w14:paraId="3969E970" w14:textId="77777777" w:rsidTr="004665F3">
        <w:tc>
          <w:tcPr>
            <w:tcW w:w="4508" w:type="dxa"/>
          </w:tcPr>
          <w:p w14:paraId="6A1B3ABA" w14:textId="77777777" w:rsidR="006E2D21" w:rsidRDefault="006E2D21" w:rsidP="004665F3"/>
        </w:tc>
        <w:tc>
          <w:tcPr>
            <w:tcW w:w="4508" w:type="dxa"/>
          </w:tcPr>
          <w:p w14:paraId="31A8F273" w14:textId="552E9D4B" w:rsidR="006E2D21" w:rsidRDefault="00AD72A0" w:rsidP="004665F3">
            <w:r>
              <w:t>The system displays a cancelled message</w:t>
            </w:r>
          </w:p>
        </w:tc>
      </w:tr>
    </w:tbl>
    <w:p w14:paraId="2EF9B614" w14:textId="2C7881E8" w:rsidR="006E2D21" w:rsidRDefault="00AD72A0" w:rsidP="006E2D21">
      <w:r>
        <w:tab/>
        <w:t>The use case ends</w:t>
      </w:r>
    </w:p>
    <w:p w14:paraId="38B99644" w14:textId="3899AFC1" w:rsidR="006E2D21" w:rsidRDefault="00AD72A0" w:rsidP="00AD72A0">
      <w:pPr>
        <w:pStyle w:val="ListParagraph"/>
        <w:numPr>
          <w:ilvl w:val="1"/>
          <w:numId w:val="8"/>
        </w:numPr>
      </w:pPr>
      <w:r>
        <w:t>Room is not suitable</w:t>
      </w:r>
    </w:p>
    <w:p w14:paraId="42C67403" w14:textId="16E39BB1" w:rsidR="006E2D21" w:rsidRDefault="006E2D21" w:rsidP="006E2D21">
      <w:pPr>
        <w:pStyle w:val="ListParagraph"/>
        <w:ind w:left="792"/>
      </w:pPr>
      <w:r>
        <w:t xml:space="preserve">If </w:t>
      </w:r>
      <w:r w:rsidR="002B26BD">
        <w:t>after</w:t>
      </w:r>
      <w:r w:rsidR="00AD72A0">
        <w:t xml:space="preserve"> </w:t>
      </w:r>
      <w:r>
        <w:t xml:space="preserve">step </w:t>
      </w:r>
      <w:r w:rsidR="002B26BD">
        <w:t>9</w:t>
      </w:r>
      <w:r>
        <w:t xml:space="preserve"> of the normal flow </w:t>
      </w:r>
      <w:r w:rsidR="00AD72A0">
        <w:t>the number of occupants is greater than the allowed number for the room type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D21" w14:paraId="459DA6C2" w14:textId="77777777" w:rsidTr="004665F3">
        <w:tc>
          <w:tcPr>
            <w:tcW w:w="4508" w:type="dxa"/>
          </w:tcPr>
          <w:p w14:paraId="525D719A" w14:textId="77777777" w:rsidR="006E2D21" w:rsidRDefault="006E2D21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5DC0AF8" w14:textId="77777777" w:rsidR="006E2D21" w:rsidRDefault="006E2D21" w:rsidP="004665F3">
            <w:pPr>
              <w:jc w:val="center"/>
            </w:pPr>
            <w:r>
              <w:t>System</w:t>
            </w:r>
          </w:p>
        </w:tc>
      </w:tr>
      <w:tr w:rsidR="006E2D21" w14:paraId="7828A37F" w14:textId="77777777" w:rsidTr="004665F3">
        <w:tc>
          <w:tcPr>
            <w:tcW w:w="4508" w:type="dxa"/>
          </w:tcPr>
          <w:p w14:paraId="4C133213" w14:textId="77777777" w:rsidR="006E2D21" w:rsidRDefault="006E2D21" w:rsidP="004665F3"/>
        </w:tc>
        <w:tc>
          <w:tcPr>
            <w:tcW w:w="4508" w:type="dxa"/>
          </w:tcPr>
          <w:p w14:paraId="1774D554" w14:textId="60CA5723" w:rsidR="006E2D21" w:rsidRDefault="00AD72A0" w:rsidP="004665F3">
            <w:r>
              <w:t>The system displays a ‘room not suitable’ message</w:t>
            </w:r>
          </w:p>
        </w:tc>
      </w:tr>
    </w:tbl>
    <w:p w14:paraId="4D7DD220" w14:textId="7CB992CA" w:rsidR="00AD72A0" w:rsidRDefault="00AD72A0" w:rsidP="00AD72A0">
      <w:pPr>
        <w:pStyle w:val="ListParagraph"/>
        <w:ind w:left="360"/>
      </w:pPr>
      <w:r>
        <w:tab/>
        <w:t>The normal flow is resumed at step</w:t>
      </w:r>
      <w:r w:rsidR="002B26BD">
        <w:t xml:space="preserve"> 5</w:t>
      </w:r>
    </w:p>
    <w:p w14:paraId="1DD7E425" w14:textId="77777777" w:rsidR="00AD72A0" w:rsidRDefault="00AD72A0" w:rsidP="00AD72A0">
      <w:pPr>
        <w:pStyle w:val="ListParagraph"/>
        <w:ind w:left="360"/>
      </w:pPr>
    </w:p>
    <w:p w14:paraId="1C78B337" w14:textId="77777777" w:rsidR="00AD72A0" w:rsidRDefault="00AD72A0">
      <w:r>
        <w:br w:type="page"/>
      </w:r>
    </w:p>
    <w:p w14:paraId="05413745" w14:textId="136ECB44" w:rsidR="006E2D21" w:rsidRDefault="00AD72A0" w:rsidP="00AD72A0">
      <w:pPr>
        <w:pStyle w:val="ListParagraph"/>
        <w:numPr>
          <w:ilvl w:val="1"/>
          <w:numId w:val="8"/>
        </w:numPr>
      </w:pPr>
      <w:r>
        <w:lastRenderedPageBreak/>
        <w:t>No Room Available</w:t>
      </w:r>
    </w:p>
    <w:p w14:paraId="31F1FF40" w14:textId="4AF92C13" w:rsidR="006E2D21" w:rsidRDefault="006E2D21" w:rsidP="006E2D21">
      <w:pPr>
        <w:pStyle w:val="ListParagraph"/>
        <w:ind w:left="792"/>
      </w:pPr>
      <w:r>
        <w:t xml:space="preserve">If at step </w:t>
      </w:r>
      <w:r w:rsidR="00AD72A0">
        <w:t>1</w:t>
      </w:r>
      <w:r w:rsidR="002B26BD">
        <w:t>9</w:t>
      </w:r>
      <w:r>
        <w:t xml:space="preserve"> of the normal flow </w:t>
      </w:r>
      <w:r w:rsidR="00AD72A0">
        <w:t xml:space="preserve">no room of the specified type is available at the specified </w:t>
      </w:r>
      <w:r w:rsidR="002B26BD">
        <w:t>times,</w:t>
      </w:r>
      <w:r w:rsidR="00AD72A0">
        <w:t xml:space="preserve"> </w:t>
      </w:r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D21" w14:paraId="64C29E48" w14:textId="77777777" w:rsidTr="004665F3">
        <w:tc>
          <w:tcPr>
            <w:tcW w:w="4508" w:type="dxa"/>
          </w:tcPr>
          <w:p w14:paraId="2BDA0208" w14:textId="77777777" w:rsidR="006E2D21" w:rsidRDefault="006E2D21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58CC731" w14:textId="77777777" w:rsidR="006E2D21" w:rsidRDefault="006E2D21" w:rsidP="004665F3">
            <w:pPr>
              <w:jc w:val="center"/>
            </w:pPr>
            <w:r>
              <w:t>System</w:t>
            </w:r>
          </w:p>
        </w:tc>
      </w:tr>
      <w:tr w:rsidR="006E2D21" w14:paraId="735E75D8" w14:textId="77777777" w:rsidTr="004665F3">
        <w:tc>
          <w:tcPr>
            <w:tcW w:w="4508" w:type="dxa"/>
          </w:tcPr>
          <w:p w14:paraId="193F172F" w14:textId="77777777" w:rsidR="006E2D21" w:rsidRDefault="006E2D21" w:rsidP="004665F3"/>
        </w:tc>
        <w:tc>
          <w:tcPr>
            <w:tcW w:w="4508" w:type="dxa"/>
          </w:tcPr>
          <w:p w14:paraId="2469368D" w14:textId="28E7BB7A" w:rsidR="006E2D21" w:rsidRDefault="00AD72A0" w:rsidP="004665F3">
            <w:r>
              <w:t>The system displays a ‘Room not available’ message</w:t>
            </w:r>
          </w:p>
        </w:tc>
      </w:tr>
    </w:tbl>
    <w:p w14:paraId="20BA7066" w14:textId="3FFB147D" w:rsidR="006E2D21" w:rsidRDefault="00AD72A0" w:rsidP="006E2D21">
      <w:r>
        <w:tab/>
        <w:t xml:space="preserve">The normal flow is resumed at step </w:t>
      </w:r>
      <w:r w:rsidR="002B26BD">
        <w:t>10</w:t>
      </w:r>
    </w:p>
    <w:p w14:paraId="27467E2C" w14:textId="50D27152" w:rsidR="006E2D21" w:rsidRDefault="00AD72A0" w:rsidP="00AD72A0">
      <w:pPr>
        <w:pStyle w:val="ListParagraph"/>
        <w:numPr>
          <w:ilvl w:val="1"/>
          <w:numId w:val="8"/>
        </w:numPr>
      </w:pPr>
      <w:r>
        <w:t>Credit Not Authorised</w:t>
      </w:r>
    </w:p>
    <w:p w14:paraId="56632E9B" w14:textId="19A36953" w:rsidR="006E2D21" w:rsidRDefault="006E2D21" w:rsidP="006E2D21">
      <w:pPr>
        <w:pStyle w:val="ListParagraph"/>
        <w:ind w:left="792"/>
      </w:pPr>
      <w:r>
        <w:t xml:space="preserve">If at step </w:t>
      </w:r>
      <w:r w:rsidR="00AD72A0">
        <w:t>2</w:t>
      </w:r>
      <w:r w:rsidR="002B26BD">
        <w:t>6</w:t>
      </w:r>
      <w:r>
        <w:t xml:space="preserve"> of the normal flow </w:t>
      </w:r>
      <w:r w:rsidR="00AD72A0">
        <w:t xml:space="preserve">given credit card is not </w:t>
      </w:r>
      <w:r w:rsidR="002B26BD">
        <w:t>authorized,</w:t>
      </w:r>
      <w:r>
        <w:t xml:space="preserve">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D21" w14:paraId="5AF8A1C8" w14:textId="77777777" w:rsidTr="004665F3">
        <w:tc>
          <w:tcPr>
            <w:tcW w:w="4508" w:type="dxa"/>
          </w:tcPr>
          <w:p w14:paraId="35FFDB3B" w14:textId="77777777" w:rsidR="006E2D21" w:rsidRDefault="006E2D21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38A47FE" w14:textId="77777777" w:rsidR="006E2D21" w:rsidRDefault="006E2D21" w:rsidP="004665F3">
            <w:pPr>
              <w:jc w:val="center"/>
            </w:pPr>
            <w:r>
              <w:t>System</w:t>
            </w:r>
          </w:p>
        </w:tc>
      </w:tr>
      <w:tr w:rsidR="006E2D21" w14:paraId="3A8598DA" w14:textId="77777777" w:rsidTr="004665F3">
        <w:tc>
          <w:tcPr>
            <w:tcW w:w="4508" w:type="dxa"/>
          </w:tcPr>
          <w:p w14:paraId="0F634C94" w14:textId="77777777" w:rsidR="006E2D21" w:rsidRDefault="006E2D21" w:rsidP="004665F3"/>
        </w:tc>
        <w:tc>
          <w:tcPr>
            <w:tcW w:w="4508" w:type="dxa"/>
          </w:tcPr>
          <w:p w14:paraId="6F7D71DA" w14:textId="46CC3E81" w:rsidR="006E2D21" w:rsidRDefault="00AD72A0" w:rsidP="004665F3">
            <w:r>
              <w:t>The system displays a ‘Room not available’ message</w:t>
            </w:r>
          </w:p>
        </w:tc>
      </w:tr>
    </w:tbl>
    <w:p w14:paraId="6518EBD2" w14:textId="758008AE" w:rsidR="00AD72A0" w:rsidRDefault="00AD72A0" w:rsidP="004D4F2F">
      <w:pPr>
        <w:pStyle w:val="ListParagraph"/>
        <w:ind w:left="360" w:firstLine="360"/>
      </w:pPr>
      <w:r>
        <w:t xml:space="preserve">The normal flow is resumed at step </w:t>
      </w:r>
      <w:r w:rsidR="002B26BD">
        <w:t>20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77777777" w:rsidR="004D4F2F" w:rsidRDefault="004D4F2F" w:rsidP="004D4F2F">
      <w:pPr>
        <w:pStyle w:val="ListParagraph"/>
        <w:numPr>
          <w:ilvl w:val="1"/>
          <w:numId w:val="7"/>
        </w:numPr>
      </w:pPr>
      <w:r>
        <w:t>Existing Guest books an available room</w:t>
      </w:r>
    </w:p>
    <w:p w14:paraId="044F5C88" w14:textId="77777777" w:rsidR="004D4F2F" w:rsidRDefault="004D4F2F" w:rsidP="004D4F2F">
      <w:pPr>
        <w:pStyle w:val="ListParagraph"/>
        <w:numPr>
          <w:ilvl w:val="1"/>
          <w:numId w:val="7"/>
        </w:numPr>
      </w:pPr>
      <w:r>
        <w:t>New Guest books an available room</w:t>
      </w:r>
    </w:p>
    <w:p w14:paraId="59DB8DBB" w14:textId="63B49D49" w:rsidR="001D3823" w:rsidRDefault="001D3823" w:rsidP="001D3823">
      <w:pPr>
        <w:pStyle w:val="ListParagraph"/>
        <w:numPr>
          <w:ilvl w:val="1"/>
          <w:numId w:val="7"/>
        </w:numPr>
      </w:pPr>
      <w:r>
        <w:t xml:space="preserve">Existing Guest attempts to book an unavailable </w:t>
      </w:r>
      <w:proofErr w:type="gramStart"/>
      <w:r>
        <w:t>room ,</w:t>
      </w:r>
      <w:proofErr w:type="gramEnd"/>
      <w:r>
        <w:t xml:space="preserve"> then books another type of room</w:t>
      </w:r>
    </w:p>
    <w:p w14:paraId="56D926DC" w14:textId="1AC41368" w:rsidR="001D3823" w:rsidRDefault="001D3823" w:rsidP="001D3823">
      <w:pPr>
        <w:pStyle w:val="ListParagraph"/>
        <w:numPr>
          <w:ilvl w:val="1"/>
          <w:numId w:val="7"/>
        </w:numPr>
      </w:pPr>
      <w:r>
        <w:t xml:space="preserve">Existing Guest attempts to book an unavailable </w:t>
      </w:r>
      <w:proofErr w:type="gramStart"/>
      <w:r>
        <w:t>room ,</w:t>
      </w:r>
      <w:proofErr w:type="gramEnd"/>
      <w:r>
        <w:t xml:space="preserve"> then cancels</w:t>
      </w:r>
    </w:p>
    <w:p w14:paraId="43A49124" w14:textId="77777777" w:rsidR="001D3823" w:rsidRDefault="001D3823" w:rsidP="001D3823">
      <w:pPr>
        <w:pStyle w:val="ListParagraph"/>
        <w:numPr>
          <w:ilvl w:val="1"/>
          <w:numId w:val="7"/>
        </w:numPr>
      </w:pPr>
      <w:r>
        <w:t>Existing Guest credit is refused, then enters a credit card that is authorised</w:t>
      </w:r>
    </w:p>
    <w:p w14:paraId="1B60E241" w14:textId="481AAB1F" w:rsidR="001D3823" w:rsidRDefault="001D3823" w:rsidP="001D3823">
      <w:pPr>
        <w:pStyle w:val="ListParagraph"/>
        <w:numPr>
          <w:ilvl w:val="1"/>
          <w:numId w:val="7"/>
        </w:numPr>
      </w:pPr>
      <w:r>
        <w:t>Existing Guest credit is refused, then cancels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276178C8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booking is successful.</w:t>
      </w:r>
    </w:p>
    <w:p w14:paraId="080068DF" w14:textId="641CCB78" w:rsidR="004D4F2F" w:rsidRDefault="004D4F2F" w:rsidP="004D4F2F">
      <w:pPr>
        <w:pStyle w:val="ListParagraph"/>
        <w:ind w:left="792"/>
      </w:pPr>
      <w:r>
        <w:t>A new booking is created and subsequent attempts to book that room at those times will fail</w:t>
      </w:r>
    </w:p>
    <w:p w14:paraId="3FB69422" w14:textId="6DF65310" w:rsidR="004D4F2F" w:rsidRDefault="004D4F2F" w:rsidP="004D4F2F">
      <w:pPr>
        <w:pStyle w:val="ListParagraph"/>
        <w:ind w:left="792"/>
      </w:pPr>
      <w:r>
        <w:t xml:space="preserve">The credit card entered </w:t>
      </w:r>
      <w:r w:rsidR="001D3823">
        <w:t>is</w:t>
      </w:r>
      <w:r>
        <w:t xml:space="preserve"> debited by the cost of the booking</w:t>
      </w:r>
    </w:p>
    <w:p w14:paraId="136A4039" w14:textId="2BA308E0" w:rsidR="004D4F2F" w:rsidRDefault="004D4F2F" w:rsidP="004D4F2F">
      <w:pPr>
        <w:pStyle w:val="ListParagraph"/>
        <w:ind w:left="792"/>
      </w:pPr>
      <w:r>
        <w:t xml:space="preserve">The booking </w:t>
      </w:r>
      <w:r w:rsidR="001D3823">
        <w:t>can</w:t>
      </w:r>
      <w:r>
        <w:t xml:space="preserve"> be found by the hotel using the confirmation number</w:t>
      </w:r>
    </w:p>
    <w:p w14:paraId="69CC3521" w14:textId="76249CB3" w:rsidR="004D4F2F" w:rsidRDefault="004D4F2F" w:rsidP="004D4F2F">
      <w:pPr>
        <w:pStyle w:val="ListParagraph"/>
        <w:numPr>
          <w:ilvl w:val="1"/>
          <w:numId w:val="7"/>
        </w:numPr>
      </w:pPr>
      <w:r>
        <w:t>New Guest registered</w:t>
      </w:r>
    </w:p>
    <w:p w14:paraId="759C74BD" w14:textId="20A3A6D1" w:rsidR="004D4F2F" w:rsidRDefault="004D4F2F" w:rsidP="004D4F2F">
      <w:pPr>
        <w:pStyle w:val="ListParagraph"/>
        <w:ind w:left="792"/>
      </w:pPr>
      <w:r>
        <w:t>Subsequent bookings initiated with the registered phone number will find that guest</w:t>
      </w:r>
    </w:p>
    <w:p w14:paraId="5A1F1990" w14:textId="68C38F83" w:rsidR="004D4F2F" w:rsidRDefault="004D4F2F" w:rsidP="004D4F2F">
      <w:pPr>
        <w:pStyle w:val="ListParagraph"/>
        <w:numPr>
          <w:ilvl w:val="1"/>
          <w:numId w:val="7"/>
        </w:numPr>
      </w:pPr>
      <w:r>
        <w:t>Booking Cancelled</w:t>
      </w:r>
    </w:p>
    <w:p w14:paraId="31657732" w14:textId="2D8F0E1A" w:rsidR="004D4F2F" w:rsidRDefault="004D4F2F" w:rsidP="004D4F2F">
      <w:pPr>
        <w:pStyle w:val="ListParagraph"/>
        <w:ind w:left="792"/>
      </w:pPr>
      <w:r>
        <w:t>In all cases where the use case is cancelled, no booking shall be created and no charge against accredit card shall occur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813D0" w14:textId="77777777" w:rsidR="00075745" w:rsidRDefault="00075745" w:rsidP="00FA00EE">
      <w:pPr>
        <w:spacing w:after="0" w:line="240" w:lineRule="auto"/>
      </w:pPr>
      <w:r>
        <w:separator/>
      </w:r>
    </w:p>
  </w:endnote>
  <w:endnote w:type="continuationSeparator" w:id="0">
    <w:p w14:paraId="68029230" w14:textId="77777777" w:rsidR="00075745" w:rsidRDefault="0007574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2666" w14:textId="77777777" w:rsidR="00FA00EE" w:rsidRDefault="00FA0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8BE2" w14:textId="77777777" w:rsidR="00FA00EE" w:rsidRDefault="00FA0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41F5" w14:textId="77777777" w:rsidR="00FA00EE" w:rsidRDefault="00FA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570B" w14:textId="77777777" w:rsidR="00075745" w:rsidRDefault="00075745" w:rsidP="00FA00EE">
      <w:pPr>
        <w:spacing w:after="0" w:line="240" w:lineRule="auto"/>
      </w:pPr>
      <w:r>
        <w:separator/>
      </w:r>
    </w:p>
  </w:footnote>
  <w:footnote w:type="continuationSeparator" w:id="0">
    <w:p w14:paraId="57B5141F" w14:textId="77777777" w:rsidR="00075745" w:rsidRDefault="0007574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018C" w14:textId="77777777" w:rsidR="00FA00EE" w:rsidRDefault="00FA0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7777777" w:rsidR="00FA00EE" w:rsidRDefault="00FA00EE">
          <w:pPr>
            <w:pStyle w:val="Header"/>
          </w:pPr>
          <w:r>
            <w:t>&lt;project&gt;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7777777" w:rsidR="00FA00EE" w:rsidRDefault="00FA00E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14:paraId="3532F8A9" w14:textId="77777777" w:rsidR="00FA00EE" w:rsidRDefault="00FA00EE">
          <w:pPr>
            <w:pStyle w:val="Header"/>
          </w:pPr>
          <w:r>
            <w:t>Date: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11AA95DE" w14:textId="77777777"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30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75745"/>
    <w:rsid w:val="000A28F7"/>
    <w:rsid w:val="001562DF"/>
    <w:rsid w:val="001D3823"/>
    <w:rsid w:val="00264DB2"/>
    <w:rsid w:val="002B26BD"/>
    <w:rsid w:val="002E44DA"/>
    <w:rsid w:val="00317E47"/>
    <w:rsid w:val="003617B5"/>
    <w:rsid w:val="00423B72"/>
    <w:rsid w:val="004A6B92"/>
    <w:rsid w:val="004D4F2F"/>
    <w:rsid w:val="006A570F"/>
    <w:rsid w:val="006E2D21"/>
    <w:rsid w:val="007B641E"/>
    <w:rsid w:val="007E1313"/>
    <w:rsid w:val="00835722"/>
    <w:rsid w:val="008B04A6"/>
    <w:rsid w:val="00900A42"/>
    <w:rsid w:val="009A20AB"/>
    <w:rsid w:val="009E2880"/>
    <w:rsid w:val="00AA2680"/>
    <w:rsid w:val="00AD72A0"/>
    <w:rsid w:val="00AE66B1"/>
    <w:rsid w:val="00B14843"/>
    <w:rsid w:val="00C30076"/>
    <w:rsid w:val="00D21691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67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James Tulip</cp:lastModifiedBy>
  <cp:revision>6</cp:revision>
  <dcterms:created xsi:type="dcterms:W3CDTF">2018-09-03T05:39:00Z</dcterms:created>
  <dcterms:modified xsi:type="dcterms:W3CDTF">2018-09-03T10:49:00Z</dcterms:modified>
</cp:coreProperties>
</file>