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1AF65DB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857991">
        <w:t>Check Out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720AF43D" w:rsidR="00C30076" w:rsidRDefault="00C30076" w:rsidP="00C30076">
      <w:pPr>
        <w:pStyle w:val="ListParagraph"/>
        <w:ind w:left="1080"/>
      </w:pPr>
      <w:r>
        <w:t xml:space="preserve">Wants to </w:t>
      </w:r>
      <w:r w:rsidR="00857991">
        <w:t>leave</w:t>
      </w:r>
      <w:r w:rsidR="007B641E">
        <w:t xml:space="preserve"> the hotel</w:t>
      </w:r>
      <w:r>
        <w:t xml:space="preserve"> they </w:t>
      </w:r>
      <w:r w:rsidR="00857991">
        <w:t>checkout</w:t>
      </w:r>
    </w:p>
    <w:p w14:paraId="450F3A31" w14:textId="2A5AE14D" w:rsidR="00C30076" w:rsidRDefault="00C30076" w:rsidP="00C30076">
      <w:pPr>
        <w:pStyle w:val="ListParagraph"/>
        <w:ind w:left="1080"/>
      </w:pPr>
      <w:r>
        <w:t xml:space="preserve">So that </w:t>
      </w:r>
      <w:r w:rsidR="00857991">
        <w:t>they can pay</w:t>
      </w:r>
      <w:r w:rsidR="00E61C8B">
        <w:t xml:space="preserve"> the final bill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7828A2C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857991">
        <w:t>check out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1F31D81C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857991" w14:paraId="113DDB0E" w14:textId="77777777" w:rsidTr="008D46C0">
        <w:tc>
          <w:tcPr>
            <w:tcW w:w="4508" w:type="dxa"/>
          </w:tcPr>
          <w:p w14:paraId="2F76A7EB" w14:textId="563C6E21" w:rsidR="00857991" w:rsidRDefault="00C450D7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</w:p>
        </w:tc>
        <w:tc>
          <w:tcPr>
            <w:tcW w:w="4508" w:type="dxa"/>
          </w:tcPr>
          <w:p w14:paraId="7614A654" w14:textId="77777777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Display final invoice</w:t>
            </w:r>
          </w:p>
        </w:tc>
      </w:tr>
      <w:tr w:rsidR="00857991" w14:paraId="5DD2DCD1" w14:textId="77777777" w:rsidTr="008D46C0">
        <w:tc>
          <w:tcPr>
            <w:tcW w:w="4508" w:type="dxa"/>
          </w:tcPr>
          <w:p w14:paraId="0D09695A" w14:textId="77777777" w:rsidR="00857991" w:rsidRDefault="00857991" w:rsidP="008D46C0"/>
        </w:tc>
        <w:tc>
          <w:tcPr>
            <w:tcW w:w="4508" w:type="dxa"/>
          </w:tcPr>
          <w:p w14:paraId="3D1B5D30" w14:textId="2D4F3975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Prompt to accept charges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019969A4" w:rsidR="002B26BD" w:rsidRDefault="00857991" w:rsidP="00F77C3C">
            <w:pPr>
              <w:pStyle w:val="ListParagraph"/>
              <w:numPr>
                <w:ilvl w:val="0"/>
                <w:numId w:val="6"/>
              </w:numPr>
            </w:pPr>
            <w:r>
              <w:t>Accept charges</w:t>
            </w:r>
          </w:p>
        </w:tc>
        <w:tc>
          <w:tcPr>
            <w:tcW w:w="4508" w:type="dxa"/>
          </w:tcPr>
          <w:p w14:paraId="5E486F73" w14:textId="7F971D85" w:rsidR="002B26BD" w:rsidRDefault="00857991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credit card type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6E950365" w:rsidR="00F77C3C" w:rsidRDefault="00857991" w:rsidP="00857991">
            <w:pPr>
              <w:pStyle w:val="ListParagraph"/>
              <w:numPr>
                <w:ilvl w:val="0"/>
                <w:numId w:val="6"/>
              </w:numPr>
            </w:pPr>
            <w:r>
              <w:t>Enter credit card type</w:t>
            </w:r>
          </w:p>
        </w:tc>
        <w:tc>
          <w:tcPr>
            <w:tcW w:w="4508" w:type="dxa"/>
          </w:tcPr>
          <w:p w14:paraId="5D77EE16" w14:textId="1E4F957F" w:rsidR="00F77C3C" w:rsidRDefault="00E3505B" w:rsidP="004665F3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</w:t>
            </w:r>
            <w:r w:rsidR="00857991">
              <w:t>credit card number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0CC0D580" w:rsidR="00317E47" w:rsidRDefault="00E3505B" w:rsidP="00E3505B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</w:p>
        </w:tc>
        <w:tc>
          <w:tcPr>
            <w:tcW w:w="4508" w:type="dxa"/>
          </w:tcPr>
          <w:p w14:paraId="35112FC1" w14:textId="5DFEF8C7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</w:t>
            </w:r>
            <w:r w:rsidR="00E3505B">
              <w:t>for c</w:t>
            </w:r>
            <w:r w:rsidR="00857991">
              <w:t>cv</w:t>
            </w:r>
          </w:p>
        </w:tc>
      </w:tr>
      <w:tr w:rsidR="00E3505B" w14:paraId="7E4AA209" w14:textId="77777777" w:rsidTr="008D46C0">
        <w:tc>
          <w:tcPr>
            <w:tcW w:w="4508" w:type="dxa"/>
          </w:tcPr>
          <w:p w14:paraId="129606EE" w14:textId="7964C2F7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Enter c</w:t>
            </w:r>
            <w:r w:rsidR="00857991">
              <w:t>cv</w:t>
            </w:r>
          </w:p>
        </w:tc>
        <w:tc>
          <w:tcPr>
            <w:tcW w:w="4508" w:type="dxa"/>
          </w:tcPr>
          <w:p w14:paraId="20948F50" w14:textId="236EC414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</w:t>
            </w:r>
            <w:r w:rsidR="00C450D7">
              <w:t xml:space="preserve">checkout </w:t>
            </w:r>
            <w:r w:rsidR="00857991">
              <w:t>debit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2DB43C3F" w:rsidR="00317E47" w:rsidRDefault="00E3505B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12145041" w:rsidR="00317E47" w:rsidRDefault="00317E47" w:rsidP="00E3505B"/>
        </w:tc>
      </w:tr>
    </w:tbl>
    <w:p w14:paraId="1BEE1B40" w14:textId="4CC98020" w:rsidR="00317E47" w:rsidRDefault="00F31445" w:rsidP="00F77C3C">
      <w:pPr>
        <w:pStyle w:val="ListParagraph"/>
        <w:ind w:left="360"/>
      </w:pPr>
      <w:r>
        <w:t>The use case ends.</w:t>
      </w:r>
      <w:r w:rsidR="00C450D7">
        <w:t xml:space="preserve"> 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636F04C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t xml:space="preserve">Room Number Not Found </w:t>
      </w:r>
    </w:p>
    <w:p w14:paraId="74AD686D" w14:textId="77777777" w:rsidR="00C450D7" w:rsidRDefault="00C450D7" w:rsidP="00C450D7">
      <w:pPr>
        <w:pStyle w:val="ListParagraph"/>
        <w:ind w:left="792"/>
      </w:pPr>
      <w:r>
        <w:t>If at step 3, of the normal flow the booking for the room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57E51921" w14:textId="77777777" w:rsidTr="008D46C0">
        <w:tc>
          <w:tcPr>
            <w:tcW w:w="4508" w:type="dxa"/>
          </w:tcPr>
          <w:p w14:paraId="3B8C0F1D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72CAC92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4AA1B57F" w14:textId="77777777" w:rsidTr="008D46C0">
        <w:tc>
          <w:tcPr>
            <w:tcW w:w="4508" w:type="dxa"/>
          </w:tcPr>
          <w:p w14:paraId="0B01FAC2" w14:textId="77777777" w:rsidR="00C450D7" w:rsidRDefault="00C450D7" w:rsidP="008D46C0"/>
        </w:tc>
        <w:tc>
          <w:tcPr>
            <w:tcW w:w="4508" w:type="dxa"/>
          </w:tcPr>
          <w:p w14:paraId="65FD89F0" w14:textId="77777777" w:rsidR="00C450D7" w:rsidRDefault="00C450D7" w:rsidP="008D46C0">
            <w:r>
              <w:t>The system displays a no active booking found message</w:t>
            </w:r>
          </w:p>
        </w:tc>
      </w:tr>
    </w:tbl>
    <w:p w14:paraId="38BCA5E6" w14:textId="77777777" w:rsidR="00C450D7" w:rsidRPr="00E61C8B" w:rsidRDefault="00C450D7" w:rsidP="00C450D7">
      <w:pPr>
        <w:pStyle w:val="ListParagraph"/>
        <w:ind w:left="360"/>
      </w:pPr>
      <w:r>
        <w:t>The normal flow is resumed at step 1.</w:t>
      </w:r>
    </w:p>
    <w:p w14:paraId="38353D73" w14:textId="77777777" w:rsidR="00C450D7" w:rsidRDefault="00C450D7" w:rsidP="00C450D7">
      <w:pPr>
        <w:pStyle w:val="ListParagraph"/>
        <w:ind w:left="360"/>
      </w:pPr>
    </w:p>
    <w:p w14:paraId="6D8336E5" w14:textId="490B03EF" w:rsidR="00C450D7" w:rsidRDefault="00C450D7" w:rsidP="00C450D7">
      <w:pPr>
        <w:pStyle w:val="ListParagraph"/>
        <w:numPr>
          <w:ilvl w:val="1"/>
          <w:numId w:val="3"/>
        </w:numPr>
      </w:pPr>
      <w:r>
        <w:t>Charges Not Accepted</w:t>
      </w:r>
    </w:p>
    <w:p w14:paraId="5DDDF264" w14:textId="3FFCE0F6" w:rsidR="00C450D7" w:rsidRDefault="00C450D7" w:rsidP="00C450D7">
      <w:pPr>
        <w:pStyle w:val="ListParagraph"/>
        <w:ind w:left="792"/>
      </w:pPr>
      <w:r>
        <w:t xml:space="preserve">If at step </w:t>
      </w:r>
      <w:r>
        <w:t>5</w:t>
      </w:r>
      <w:r>
        <w:t xml:space="preserve">, of the normal flow the </w:t>
      </w:r>
      <w:r>
        <w:t>charges are not accepted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0CFBC294" w14:textId="77777777" w:rsidTr="008D46C0">
        <w:tc>
          <w:tcPr>
            <w:tcW w:w="4508" w:type="dxa"/>
          </w:tcPr>
          <w:p w14:paraId="26A8C244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3317FAC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5FB0217E" w14:textId="77777777" w:rsidTr="008D46C0">
        <w:tc>
          <w:tcPr>
            <w:tcW w:w="4508" w:type="dxa"/>
          </w:tcPr>
          <w:p w14:paraId="0A637440" w14:textId="77777777" w:rsidR="00C450D7" w:rsidRDefault="00C450D7" w:rsidP="008D46C0"/>
        </w:tc>
        <w:tc>
          <w:tcPr>
            <w:tcW w:w="4508" w:type="dxa"/>
          </w:tcPr>
          <w:p w14:paraId="246F5F84" w14:textId="77777777" w:rsidR="00C450D7" w:rsidRDefault="00C450D7" w:rsidP="008D46C0">
            <w:r>
              <w:t xml:space="preserve">The system displays a </w:t>
            </w:r>
            <w:proofErr w:type="gramStart"/>
            <w:r>
              <w:t>charges</w:t>
            </w:r>
            <w:proofErr w:type="gramEnd"/>
            <w:r>
              <w:t xml:space="preserve"> not accepted message</w:t>
            </w:r>
          </w:p>
        </w:tc>
      </w:tr>
      <w:tr w:rsidR="00C450D7" w14:paraId="081EC233" w14:textId="77777777" w:rsidTr="008D46C0">
        <w:tc>
          <w:tcPr>
            <w:tcW w:w="4508" w:type="dxa"/>
          </w:tcPr>
          <w:p w14:paraId="31645A1E" w14:textId="77777777" w:rsidR="00C450D7" w:rsidRDefault="00C450D7" w:rsidP="008D46C0"/>
        </w:tc>
        <w:tc>
          <w:tcPr>
            <w:tcW w:w="4508" w:type="dxa"/>
          </w:tcPr>
          <w:p w14:paraId="71E20D22" w14:textId="56D0E6D7" w:rsidR="00C450D7" w:rsidRDefault="00C450D7" w:rsidP="008D46C0">
            <w:r>
              <w:t xml:space="preserve">The system displays a </w:t>
            </w:r>
            <w:r>
              <w:t>checkout cancelled message</w:t>
            </w:r>
          </w:p>
        </w:tc>
      </w:tr>
    </w:tbl>
    <w:p w14:paraId="1F0CC0EC" w14:textId="26F687FA" w:rsidR="00C450D7" w:rsidRDefault="00C450D7" w:rsidP="00C450D7">
      <w:pPr>
        <w:pStyle w:val="ListParagraph"/>
        <w:ind w:left="360"/>
      </w:pPr>
      <w:r>
        <w:t xml:space="preserve">The </w:t>
      </w:r>
      <w:r>
        <w:t>use case ends</w:t>
      </w:r>
      <w:r>
        <w:t>.</w:t>
      </w:r>
    </w:p>
    <w:p w14:paraId="5ACB4D92" w14:textId="446BCC61" w:rsidR="00C450D7" w:rsidRDefault="00C450D7" w:rsidP="00C450D7">
      <w:pPr>
        <w:pStyle w:val="ListParagraph"/>
        <w:ind w:left="360"/>
      </w:pPr>
    </w:p>
    <w:p w14:paraId="768C861E" w14:textId="080227C9" w:rsidR="00C450D7" w:rsidRDefault="00C450D7" w:rsidP="00C450D7">
      <w:pPr>
        <w:pStyle w:val="ListParagraph"/>
        <w:ind w:left="360"/>
      </w:pPr>
    </w:p>
    <w:p w14:paraId="55BCF94C" w14:textId="77777777" w:rsidR="00C450D7" w:rsidRPr="00E61C8B" w:rsidRDefault="00C450D7" w:rsidP="00C450D7">
      <w:pPr>
        <w:pStyle w:val="ListParagraph"/>
        <w:ind w:left="360"/>
      </w:pPr>
    </w:p>
    <w:p w14:paraId="271DC7E8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lastRenderedPageBreak/>
        <w:t>Charges Not Accepted</w:t>
      </w:r>
    </w:p>
    <w:p w14:paraId="3C8AE9A5" w14:textId="77777777" w:rsidR="00C450D7" w:rsidRDefault="00C450D7" w:rsidP="00C450D7">
      <w:pPr>
        <w:pStyle w:val="ListParagraph"/>
        <w:ind w:left="792"/>
      </w:pPr>
      <w:r>
        <w:t>If at step 5, of the normal flow the charges are not accepted,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3AA732A0" w14:textId="77777777" w:rsidTr="008D46C0">
        <w:tc>
          <w:tcPr>
            <w:tcW w:w="4508" w:type="dxa"/>
          </w:tcPr>
          <w:p w14:paraId="38323B07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7A0F5E72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0FBFA73F" w14:textId="77777777" w:rsidTr="008D46C0">
        <w:tc>
          <w:tcPr>
            <w:tcW w:w="4508" w:type="dxa"/>
          </w:tcPr>
          <w:p w14:paraId="3B4DFDAA" w14:textId="77777777" w:rsidR="00C450D7" w:rsidRDefault="00C450D7" w:rsidP="008D46C0"/>
        </w:tc>
        <w:tc>
          <w:tcPr>
            <w:tcW w:w="4508" w:type="dxa"/>
          </w:tcPr>
          <w:p w14:paraId="3A093EEC" w14:textId="77777777" w:rsidR="00C450D7" w:rsidRDefault="00C450D7" w:rsidP="008D46C0">
            <w:r>
              <w:t xml:space="preserve">The system displays a </w:t>
            </w:r>
            <w:proofErr w:type="gramStart"/>
            <w:r>
              <w:t>charges</w:t>
            </w:r>
            <w:proofErr w:type="gramEnd"/>
            <w:r>
              <w:t xml:space="preserve"> not accepted message</w:t>
            </w:r>
          </w:p>
        </w:tc>
      </w:tr>
      <w:tr w:rsidR="00C450D7" w14:paraId="3E5A6B0C" w14:textId="77777777" w:rsidTr="008D46C0">
        <w:tc>
          <w:tcPr>
            <w:tcW w:w="4508" w:type="dxa"/>
          </w:tcPr>
          <w:p w14:paraId="467FE89D" w14:textId="77777777" w:rsidR="00C450D7" w:rsidRDefault="00C450D7" w:rsidP="008D46C0"/>
        </w:tc>
        <w:tc>
          <w:tcPr>
            <w:tcW w:w="4508" w:type="dxa"/>
          </w:tcPr>
          <w:p w14:paraId="340BA8E0" w14:textId="77777777" w:rsidR="00C450D7" w:rsidRDefault="00C450D7" w:rsidP="008D46C0">
            <w:r>
              <w:t>The system displays a checkout cancelled message</w:t>
            </w:r>
          </w:p>
        </w:tc>
      </w:tr>
    </w:tbl>
    <w:p w14:paraId="2DC984C0" w14:textId="77777777" w:rsidR="00C450D7" w:rsidRPr="00E61C8B" w:rsidRDefault="00C450D7" w:rsidP="00C450D7">
      <w:pPr>
        <w:pStyle w:val="ListParagraph"/>
        <w:ind w:left="360"/>
      </w:pPr>
      <w:r>
        <w:t>The use case ends.</w:t>
      </w:r>
    </w:p>
    <w:p w14:paraId="4751DF85" w14:textId="77777777" w:rsidR="00C450D7" w:rsidRDefault="00C450D7" w:rsidP="00C450D7">
      <w:pPr>
        <w:pStyle w:val="ListParagraph"/>
        <w:ind w:left="360"/>
      </w:pPr>
    </w:p>
    <w:p w14:paraId="41E383A9" w14:textId="77777777" w:rsidR="00E61C8B" w:rsidRDefault="00E61C8B" w:rsidP="00E61C8B">
      <w:pPr>
        <w:pStyle w:val="ListParagraph"/>
        <w:numPr>
          <w:ilvl w:val="1"/>
          <w:numId w:val="3"/>
        </w:numPr>
      </w:pPr>
      <w:r>
        <w:t>User Cancels</w:t>
      </w:r>
    </w:p>
    <w:p w14:paraId="503EBEB0" w14:textId="2BB82EB7" w:rsidR="00E61C8B" w:rsidRDefault="00E61C8B" w:rsidP="00E61C8B">
      <w:pPr>
        <w:pStyle w:val="ListParagraph"/>
        <w:ind w:left="792"/>
      </w:pPr>
      <w:r>
        <w:t xml:space="preserve">If at steps </w:t>
      </w:r>
      <w:r>
        <w:t>2</w:t>
      </w:r>
      <w:r>
        <w:t xml:space="preserve">, </w:t>
      </w:r>
      <w:r w:rsidR="006F17FD">
        <w:t xml:space="preserve">or </w:t>
      </w:r>
      <w:r w:rsidR="00C450D7">
        <w:t>7</w:t>
      </w:r>
      <w:r w:rsidR="006F17FD">
        <w:t xml:space="preserve"> </w:t>
      </w:r>
      <w:r>
        <w:t>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C8B" w14:paraId="0A1AC1C5" w14:textId="77777777" w:rsidTr="008D46C0">
        <w:tc>
          <w:tcPr>
            <w:tcW w:w="4508" w:type="dxa"/>
          </w:tcPr>
          <w:p w14:paraId="12264D0B" w14:textId="77777777" w:rsidR="00E61C8B" w:rsidRDefault="00E61C8B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2665013" w14:textId="77777777" w:rsidR="00E61C8B" w:rsidRDefault="00E61C8B" w:rsidP="008D46C0">
            <w:pPr>
              <w:jc w:val="center"/>
            </w:pPr>
            <w:r>
              <w:t>System</w:t>
            </w:r>
          </w:p>
        </w:tc>
      </w:tr>
      <w:tr w:rsidR="00E61C8B" w14:paraId="309166AD" w14:textId="77777777" w:rsidTr="008D46C0">
        <w:tc>
          <w:tcPr>
            <w:tcW w:w="4508" w:type="dxa"/>
          </w:tcPr>
          <w:p w14:paraId="3F886660" w14:textId="77777777" w:rsidR="00E61C8B" w:rsidRDefault="00E61C8B" w:rsidP="008D46C0"/>
        </w:tc>
        <w:tc>
          <w:tcPr>
            <w:tcW w:w="4508" w:type="dxa"/>
          </w:tcPr>
          <w:p w14:paraId="6ECC5979" w14:textId="77777777" w:rsidR="00E61C8B" w:rsidRDefault="00E61C8B" w:rsidP="008D46C0">
            <w:r>
              <w:t>The system displays a cancelled message</w:t>
            </w:r>
          </w:p>
        </w:tc>
      </w:tr>
    </w:tbl>
    <w:p w14:paraId="551CCE18" w14:textId="4D1B40FD" w:rsidR="00E61C8B" w:rsidRDefault="00E61C8B" w:rsidP="00E61C8B">
      <w:pPr>
        <w:pStyle w:val="ListParagraph"/>
        <w:ind w:left="360"/>
      </w:pPr>
      <w:r>
        <w:t>The use case ends.</w:t>
      </w:r>
    </w:p>
    <w:p w14:paraId="299914AF" w14:textId="77777777" w:rsidR="00E61C8B" w:rsidRDefault="00E61C8B" w:rsidP="00E61C8B">
      <w:pPr>
        <w:pStyle w:val="ListParagraph"/>
        <w:ind w:left="360"/>
      </w:pPr>
    </w:p>
    <w:p w14:paraId="55690A7C" w14:textId="092562C3" w:rsidR="006F17FD" w:rsidRDefault="006F17FD" w:rsidP="006F17FD">
      <w:pPr>
        <w:pStyle w:val="ListParagraph"/>
        <w:numPr>
          <w:ilvl w:val="1"/>
          <w:numId w:val="8"/>
        </w:numPr>
      </w:pPr>
      <w:r>
        <w:t xml:space="preserve">User resets during </w:t>
      </w:r>
      <w:r>
        <w:t>cost entry</w:t>
      </w:r>
    </w:p>
    <w:p w14:paraId="39C40F50" w14:textId="269FE9AF" w:rsidR="006F17FD" w:rsidRDefault="006F17FD" w:rsidP="006F17FD">
      <w:pPr>
        <w:pStyle w:val="ListParagraph"/>
        <w:ind w:left="792"/>
      </w:pPr>
      <w:r>
        <w:t xml:space="preserve">If at step </w:t>
      </w:r>
      <w:r w:rsidR="00C450D7">
        <w:t>9, or 11</w:t>
      </w:r>
      <w:r>
        <w:t>, of the normal flow the user provides null input then</w:t>
      </w:r>
    </w:p>
    <w:p w14:paraId="318C48DB" w14:textId="7A190133" w:rsidR="006F17FD" w:rsidRDefault="006F17FD" w:rsidP="006F17FD">
      <w:pPr>
        <w:pStyle w:val="ListParagraph"/>
        <w:ind w:left="792"/>
      </w:pPr>
      <w:r>
        <w:tab/>
        <w:t xml:space="preserve">The normal flow is rejoined at Step </w:t>
      </w:r>
      <w:r w:rsidR="00C450D7">
        <w:t>6</w:t>
      </w:r>
    </w:p>
    <w:p w14:paraId="6DD3B666" w14:textId="77777777" w:rsidR="006F17FD" w:rsidRDefault="006F17FD" w:rsidP="006F17FD">
      <w:pPr>
        <w:pStyle w:val="ListParagraph"/>
        <w:ind w:left="792"/>
      </w:pP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2A98E264" w:rsidR="004D4F2F" w:rsidRDefault="00B6564B" w:rsidP="004D4F2F">
      <w:pPr>
        <w:pStyle w:val="ListParagraph"/>
        <w:numPr>
          <w:ilvl w:val="1"/>
          <w:numId w:val="7"/>
        </w:numPr>
      </w:pPr>
      <w:r>
        <w:t xml:space="preserve">Successful </w:t>
      </w:r>
      <w:r w:rsidR="00C450D7">
        <w:t>check out</w:t>
      </w:r>
    </w:p>
    <w:p w14:paraId="044F5C88" w14:textId="4DD6A9D0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  <w:r w:rsidR="006F17FD">
        <w:t xml:space="preserve">, the room re-entered and </w:t>
      </w:r>
      <w:r w:rsidR="00C450D7">
        <w:t>successful checkout</w:t>
      </w:r>
    </w:p>
    <w:p w14:paraId="59DB8DBB" w14:textId="66AA65FF" w:rsidR="001D3823" w:rsidRDefault="00C450D7" w:rsidP="001D3823">
      <w:pPr>
        <w:pStyle w:val="ListParagraph"/>
        <w:numPr>
          <w:ilvl w:val="1"/>
          <w:numId w:val="7"/>
        </w:numPr>
      </w:pPr>
      <w:r>
        <w:t>Charges not accepted</w:t>
      </w:r>
    </w:p>
    <w:p w14:paraId="587F67C9" w14:textId="54A54169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new card input, successful checkout</w:t>
      </w:r>
    </w:p>
    <w:p w14:paraId="2A164C36" w14:textId="298F5A3A" w:rsidR="00C450D7" w:rsidRDefault="00C450D7" w:rsidP="00C450D7">
      <w:pPr>
        <w:pStyle w:val="ListParagraph"/>
        <w:numPr>
          <w:ilvl w:val="1"/>
          <w:numId w:val="7"/>
        </w:numPr>
      </w:pPr>
      <w:r>
        <w:t xml:space="preserve">Credit not authorized, </w:t>
      </w:r>
      <w:r>
        <w:t>checkout cancelled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5F66AF25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</w:t>
      </w:r>
      <w:r w:rsidR="00155B71">
        <w:t>checkout</w:t>
      </w:r>
      <w:r w:rsidR="001D3823">
        <w:t xml:space="preserve"> </w:t>
      </w:r>
      <w:proofErr w:type="gramStart"/>
      <w:r w:rsidR="001D3823">
        <w:t>is</w:t>
      </w:r>
      <w:proofErr w:type="gramEnd"/>
      <w:r w:rsidR="001D3823">
        <w:t xml:space="preserve"> successful.</w:t>
      </w:r>
    </w:p>
    <w:p w14:paraId="136A4039" w14:textId="223CAC70" w:rsidR="004D4F2F" w:rsidRDefault="004D4F2F" w:rsidP="00177B68">
      <w:pPr>
        <w:pStyle w:val="ListParagraph"/>
        <w:ind w:left="792" w:firstLine="648"/>
      </w:pPr>
      <w:r>
        <w:t xml:space="preserve">The </w:t>
      </w:r>
      <w:r w:rsidR="00155B71">
        <w:t>booking status is updated to CHECKED_OUT</w:t>
      </w:r>
    </w:p>
    <w:p w14:paraId="0CAFFE16" w14:textId="000FD6AD" w:rsidR="00155B71" w:rsidRDefault="00155B71" w:rsidP="00177B68">
      <w:pPr>
        <w:pStyle w:val="ListParagraph"/>
        <w:ind w:left="792" w:firstLine="648"/>
      </w:pPr>
      <w:r>
        <w:t>The room status is updated to READY</w:t>
      </w:r>
    </w:p>
    <w:p w14:paraId="3A8B3B0A" w14:textId="392B1894" w:rsidR="006F17FD" w:rsidRDefault="006F17FD" w:rsidP="00177B68">
      <w:pPr>
        <w:pStyle w:val="ListParagraph"/>
        <w:ind w:left="792" w:firstLine="648"/>
      </w:pPr>
      <w:r>
        <w:t xml:space="preserve">The </w:t>
      </w:r>
      <w:r w:rsidR="00155B71">
        <w:t>credit card authorizer was asked to authorize the amount on the invoice</w:t>
      </w:r>
    </w:p>
    <w:p w14:paraId="455AC719" w14:textId="745487CD" w:rsidR="00155B71" w:rsidRDefault="00155B71" w:rsidP="00177B68">
      <w:pPr>
        <w:pStyle w:val="ListParagraph"/>
        <w:ind w:left="792" w:firstLine="648"/>
      </w:pPr>
      <w:r>
        <w:t>The booking can no longer be found as an active booking by roomId</w:t>
      </w:r>
      <w:bookmarkStart w:id="0" w:name="_GoBack"/>
      <w:bookmarkEnd w:id="0"/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9AABA" w14:textId="77777777" w:rsidR="00811345" w:rsidRDefault="00811345" w:rsidP="00FA00EE">
      <w:pPr>
        <w:spacing w:after="0" w:line="240" w:lineRule="auto"/>
      </w:pPr>
      <w:r>
        <w:separator/>
      </w:r>
    </w:p>
  </w:endnote>
  <w:endnote w:type="continuationSeparator" w:id="0">
    <w:p w14:paraId="62E01766" w14:textId="77777777" w:rsidR="00811345" w:rsidRDefault="0081134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2666" w14:textId="77777777" w:rsidR="00FA00EE" w:rsidRDefault="00FA0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8BE2" w14:textId="77777777" w:rsidR="00FA00EE" w:rsidRDefault="00FA0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41F5" w14:textId="77777777" w:rsidR="00FA00EE" w:rsidRDefault="00FA0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6788F" w14:textId="77777777" w:rsidR="00811345" w:rsidRDefault="00811345" w:rsidP="00FA00EE">
      <w:pPr>
        <w:spacing w:after="0" w:line="240" w:lineRule="auto"/>
      </w:pPr>
      <w:r>
        <w:separator/>
      </w:r>
    </w:p>
  </w:footnote>
  <w:footnote w:type="continuationSeparator" w:id="0">
    <w:p w14:paraId="6D377778" w14:textId="77777777" w:rsidR="00811345" w:rsidRDefault="0081134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018C" w14:textId="77777777" w:rsidR="00FA00EE" w:rsidRDefault="00FA0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77777777" w:rsidR="00FA00EE" w:rsidRDefault="00FA00EE">
          <w:pPr>
            <w:pStyle w:val="Header"/>
          </w:pPr>
          <w:r>
            <w:t>&lt;project&gt;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7777777" w:rsidR="00FA00EE" w:rsidRDefault="00FA00EE">
          <w:pPr>
            <w:pStyle w:val="Header"/>
          </w:pPr>
          <w:r>
            <w:t>Use-case Specification: &lt;use case name&gt;</w:t>
          </w:r>
        </w:p>
      </w:tc>
      <w:tc>
        <w:tcPr>
          <w:tcW w:w="4508" w:type="dxa"/>
        </w:tcPr>
        <w:p w14:paraId="3532F8A9" w14:textId="77777777" w:rsidR="00FA00EE" w:rsidRDefault="00FA00EE">
          <w:pPr>
            <w:pStyle w:val="Header"/>
          </w:pPr>
          <w:r>
            <w:t>Date: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11AA95DE" w14:textId="77777777"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C30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81A40"/>
    <w:rsid w:val="00155B71"/>
    <w:rsid w:val="00177B68"/>
    <w:rsid w:val="001D3823"/>
    <w:rsid w:val="00264DB2"/>
    <w:rsid w:val="002B26BD"/>
    <w:rsid w:val="002E44DA"/>
    <w:rsid w:val="00317E47"/>
    <w:rsid w:val="003617B5"/>
    <w:rsid w:val="00423B72"/>
    <w:rsid w:val="004A6B92"/>
    <w:rsid w:val="004D4F2F"/>
    <w:rsid w:val="006A570F"/>
    <w:rsid w:val="006E2D21"/>
    <w:rsid w:val="006F17FD"/>
    <w:rsid w:val="006F4D4D"/>
    <w:rsid w:val="007B641E"/>
    <w:rsid w:val="007E1313"/>
    <w:rsid w:val="00811345"/>
    <w:rsid w:val="008329A1"/>
    <w:rsid w:val="00835722"/>
    <w:rsid w:val="00857991"/>
    <w:rsid w:val="0089408B"/>
    <w:rsid w:val="008B04A6"/>
    <w:rsid w:val="00900A42"/>
    <w:rsid w:val="009A20AB"/>
    <w:rsid w:val="009E2880"/>
    <w:rsid w:val="00A35072"/>
    <w:rsid w:val="00AA2680"/>
    <w:rsid w:val="00AD72A0"/>
    <w:rsid w:val="00B14843"/>
    <w:rsid w:val="00B6564B"/>
    <w:rsid w:val="00C30076"/>
    <w:rsid w:val="00C450D7"/>
    <w:rsid w:val="00D21691"/>
    <w:rsid w:val="00E3505B"/>
    <w:rsid w:val="00E61C8B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21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James Tulip</cp:lastModifiedBy>
  <cp:revision>3</cp:revision>
  <dcterms:created xsi:type="dcterms:W3CDTF">2018-09-03T10:26:00Z</dcterms:created>
  <dcterms:modified xsi:type="dcterms:W3CDTF">2018-09-03T10:48:00Z</dcterms:modified>
</cp:coreProperties>
</file>