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C611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Acceptance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C611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Hotel Check 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C6111" w:rsidRDefault="007C6111" w:rsidP="007C6111">
            <w:r>
              <w:rPr>
                <w:color w:val="0000FF"/>
                <w:sz w:val="24"/>
                <w:szCs w:val="24"/>
              </w:rPr>
              <w:t>When a customer wants to stay at hotel, they need to check in, so that they can gain access to their room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C611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main menu should be displayed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6111" w:rsidRDefault="007C611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successful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Booking state updates to CHECKED_IN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state updated to OCCUPIED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active booking can be found by the hotel using the room number</w:t>
            </w:r>
          </w:p>
          <w:p w:rsidR="007C6111" w:rsidRDefault="007C6111" w:rsidP="007C611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unsuccessful</w:t>
            </w:r>
          </w:p>
          <w:p w:rsidR="007C6111" w:rsidRPr="00A1130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change to anything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6004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program may</w:t>
            </w:r>
            <w:r w:rsidR="00034FAE">
              <w:rPr>
                <w:b/>
                <w:bCs/>
                <w:color w:val="FF0000"/>
                <w:sz w:val="24"/>
              </w:rPr>
              <w:t xml:space="preserve"> or may not. Testing process is important.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B0902" w:rsidRPr="00854E58" w:rsidRDefault="00AB0902" w:rsidP="00AB090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Prompt to enter confirmation number</w:t>
            </w:r>
          </w:p>
        </w:tc>
        <w:tc>
          <w:tcPr>
            <w:tcW w:w="5596" w:type="dxa"/>
          </w:tcPr>
          <w:p w:rsidR="00AB0902" w:rsidRDefault="00AB0902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able to input confirmation number</w:t>
            </w: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B0902" w:rsidRDefault="00AB0902" w:rsidP="00AB090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Confirmation Number</w:t>
            </w:r>
          </w:p>
        </w:tc>
        <w:tc>
          <w:tcPr>
            <w:tcW w:w="5596" w:type="dxa"/>
          </w:tcPr>
          <w:p w:rsidR="00AB0902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look for entered confirmation number and displays information or error message accordingly.</w:t>
            </w:r>
          </w:p>
          <w:p w:rsidR="00302D3C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Prompts to confirm check in</w:t>
            </w:r>
          </w:p>
        </w:tc>
        <w:tc>
          <w:tcPr>
            <w:tcW w:w="714" w:type="dxa"/>
          </w:tcPr>
          <w:p w:rsidR="00AB0902" w:rsidRDefault="00AB0902" w:rsidP="00F43D06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B0902" w:rsidRDefault="00AB0902" w:rsidP="00AB090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Confirm Check in</w:t>
            </w:r>
            <w:r w:rsidR="00302D3C">
              <w:t xml:space="preserve"> from prompt message</w:t>
            </w:r>
          </w:p>
        </w:tc>
        <w:tc>
          <w:tcPr>
            <w:tcW w:w="5596" w:type="dxa"/>
          </w:tcPr>
          <w:p w:rsidR="00AB0902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confirmation message of checked in</w:t>
            </w:r>
          </w:p>
        </w:tc>
        <w:tc>
          <w:tcPr>
            <w:tcW w:w="714" w:type="dxa"/>
          </w:tcPr>
          <w:p w:rsidR="00AB0902" w:rsidRDefault="00AB0902" w:rsidP="00B94493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BAA" w:rsidRDefault="00605BAA">
      <w:r>
        <w:separator/>
      </w:r>
    </w:p>
  </w:endnote>
  <w:endnote w:type="continuationSeparator" w:id="0">
    <w:p w:rsidR="00605BAA" w:rsidRDefault="0060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B9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7B9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BAA" w:rsidRDefault="00605BAA">
      <w:r>
        <w:separator/>
      </w:r>
    </w:p>
  </w:footnote>
  <w:footnote w:type="continuationSeparator" w:id="0">
    <w:p w:rsidR="00605BAA" w:rsidRDefault="00605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E26CB1">
            <w:t>: Hotel Check In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26CB1" w:rsidP="00B71A35">
          <w:r>
            <w:t>User Acceptance Test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E26CB1">
            <w:t>20/09/2018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41690B"/>
    <w:multiLevelType w:val="hybridMultilevel"/>
    <w:tmpl w:val="4D983C9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AA2CD5"/>
    <w:multiLevelType w:val="hybridMultilevel"/>
    <w:tmpl w:val="34B21C34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9"/>
  </w:num>
  <w:num w:numId="31">
    <w:abstractNumId w:val="11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4FA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010A"/>
    <w:rsid w:val="00291668"/>
    <w:rsid w:val="002A7E47"/>
    <w:rsid w:val="002C1B7F"/>
    <w:rsid w:val="002D07CF"/>
    <w:rsid w:val="002D1D0A"/>
    <w:rsid w:val="002D7BA4"/>
    <w:rsid w:val="002E347B"/>
    <w:rsid w:val="002F7B94"/>
    <w:rsid w:val="00302D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0F35"/>
    <w:rsid w:val="005B48A6"/>
    <w:rsid w:val="005E1449"/>
    <w:rsid w:val="005E2ADA"/>
    <w:rsid w:val="005F0EB8"/>
    <w:rsid w:val="00604AE4"/>
    <w:rsid w:val="00605BAA"/>
    <w:rsid w:val="00620950"/>
    <w:rsid w:val="00635CE7"/>
    <w:rsid w:val="0066004C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C6111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0F8F"/>
    <w:rsid w:val="00A11301"/>
    <w:rsid w:val="00A30AD6"/>
    <w:rsid w:val="00A37650"/>
    <w:rsid w:val="00A46037"/>
    <w:rsid w:val="00A6090E"/>
    <w:rsid w:val="00A72B6A"/>
    <w:rsid w:val="00A739C2"/>
    <w:rsid w:val="00A857E6"/>
    <w:rsid w:val="00AB0902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94493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5945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6C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3D06"/>
    <w:rsid w:val="00F45076"/>
    <w:rsid w:val="00F46471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EF1DB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C61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407</TotalTime>
  <Pages>2</Pages>
  <Words>151</Words>
  <Characters>801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Vismay Gami</cp:lastModifiedBy>
  <cp:revision>13</cp:revision>
  <cp:lastPrinted>2003-10-05T22:49:00Z</cp:lastPrinted>
  <dcterms:created xsi:type="dcterms:W3CDTF">2015-07-22T01:50:00Z</dcterms:created>
  <dcterms:modified xsi:type="dcterms:W3CDTF">2018-09-23T11:33:00Z</dcterms:modified>
</cp:coreProperties>
</file>