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003313A1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77C3C">
        <w:t>Check In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5E91CEE5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F77C3C">
        <w:t>check in</w:t>
      </w:r>
    </w:p>
    <w:p w14:paraId="450F3A31" w14:textId="2FC9B496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 xml:space="preserve">they can </w:t>
      </w:r>
      <w:r w:rsidR="00F77C3C">
        <w:t>gain access to their room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052F57A2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F77C3C">
        <w:t>check in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144C83D2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F77C3C">
              <w:t>confirmation number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57DC468D" w:rsidR="002B26BD" w:rsidRDefault="00F77C3C" w:rsidP="00F77C3C">
            <w:pPr>
              <w:pStyle w:val="ListParagraph"/>
              <w:numPr>
                <w:ilvl w:val="0"/>
                <w:numId w:val="6"/>
              </w:numPr>
            </w:pPr>
            <w:r>
              <w:t>Enter confirmation number</w:t>
            </w:r>
          </w:p>
        </w:tc>
        <w:tc>
          <w:tcPr>
            <w:tcW w:w="4508" w:type="dxa"/>
          </w:tcPr>
          <w:p w14:paraId="5E486F73" w14:textId="5F313C1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F77C3C">
              <w:t>confirmation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34D80795" w:rsidR="00F77C3C" w:rsidRDefault="00F77C3C" w:rsidP="004665F3">
            <w:pPr>
              <w:pStyle w:val="ListParagraph"/>
              <w:numPr>
                <w:ilvl w:val="0"/>
                <w:numId w:val="6"/>
              </w:numPr>
            </w:pPr>
            <w:r>
              <w:t>Display booking information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77777777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286EADEE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confirm check in</w:t>
            </w:r>
          </w:p>
        </w:tc>
      </w:tr>
      <w:tr w:rsidR="00B67C1A" w14:paraId="7428CC38" w14:textId="77777777" w:rsidTr="008D46C0">
        <w:tc>
          <w:tcPr>
            <w:tcW w:w="4508" w:type="dxa"/>
          </w:tcPr>
          <w:p w14:paraId="07DDAFFF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Confirm Check in</w:t>
            </w:r>
          </w:p>
        </w:tc>
        <w:tc>
          <w:tcPr>
            <w:tcW w:w="4508" w:type="dxa"/>
          </w:tcPr>
          <w:p w14:paraId="5EB58128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 in confirmed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7D38FFE0" w:rsidR="00317E47" w:rsidRDefault="00B67C1A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478E2627" w:rsidR="00317E47" w:rsidRDefault="00317E47" w:rsidP="00B67C1A">
            <w:bookmarkStart w:id="0" w:name="_GoBack"/>
            <w:bookmarkEnd w:id="0"/>
          </w:p>
        </w:tc>
      </w:tr>
    </w:tbl>
    <w:p w14:paraId="1BEE1B40" w14:textId="01790D05" w:rsidR="00317E47" w:rsidRDefault="00F31445" w:rsidP="00F77C3C">
      <w:pPr>
        <w:pStyle w:val="ListParagraph"/>
        <w:ind w:left="360"/>
      </w:pPr>
      <w:r>
        <w:t>The use case ends.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DF82D03" w14:textId="77777777" w:rsidR="00F77C3C" w:rsidRDefault="00F77C3C" w:rsidP="00F77C3C">
      <w:pPr>
        <w:pStyle w:val="ListParagraph"/>
        <w:numPr>
          <w:ilvl w:val="1"/>
          <w:numId w:val="3"/>
        </w:numPr>
      </w:pPr>
      <w:r>
        <w:t xml:space="preserve">Confirmation Number Not Found </w:t>
      </w:r>
    </w:p>
    <w:p w14:paraId="74E38E66" w14:textId="2F0E419E" w:rsidR="00F77C3C" w:rsidRDefault="00F77C3C" w:rsidP="00F77C3C">
      <w:pPr>
        <w:pStyle w:val="ListParagraph"/>
        <w:ind w:left="792"/>
      </w:pPr>
      <w:r>
        <w:t>If at step 3, of the normal flow the booking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7D3B08DA" w:rsidR="00F77C3C" w:rsidRDefault="00F77C3C" w:rsidP="004665F3">
            <w:r>
              <w:t>The system displays a confirmation number not found message</w:t>
            </w:r>
          </w:p>
        </w:tc>
      </w:tr>
    </w:tbl>
    <w:p w14:paraId="34972213" w14:textId="75362BFA" w:rsidR="00F77C3C" w:rsidRDefault="00F77C3C" w:rsidP="00F77C3C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250312BD" w14:textId="77777777" w:rsidR="00F77C3C" w:rsidRDefault="00F77C3C" w:rsidP="00F77C3C">
      <w:pPr>
        <w:pStyle w:val="ListParagraph"/>
        <w:ind w:left="360"/>
      </w:pPr>
    </w:p>
    <w:p w14:paraId="7A8C3E32" w14:textId="77777777" w:rsidR="00B6564B" w:rsidRDefault="00B6564B" w:rsidP="00B6564B">
      <w:pPr>
        <w:pStyle w:val="ListParagraph"/>
        <w:numPr>
          <w:ilvl w:val="1"/>
          <w:numId w:val="3"/>
        </w:numPr>
      </w:pPr>
      <w:r>
        <w:t>Already Checked In</w:t>
      </w:r>
    </w:p>
    <w:p w14:paraId="713B09C2" w14:textId="77777777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in,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4F799CD" w14:textId="77777777" w:rsidTr="004665F3">
        <w:tc>
          <w:tcPr>
            <w:tcW w:w="4508" w:type="dxa"/>
          </w:tcPr>
          <w:p w14:paraId="00F25297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B5708C0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1E31ADFC" w14:textId="77777777" w:rsidTr="004665F3">
        <w:tc>
          <w:tcPr>
            <w:tcW w:w="4508" w:type="dxa"/>
          </w:tcPr>
          <w:p w14:paraId="29D409A4" w14:textId="77777777" w:rsidR="00B6564B" w:rsidRDefault="00B6564B" w:rsidP="004665F3"/>
        </w:tc>
        <w:tc>
          <w:tcPr>
            <w:tcW w:w="4508" w:type="dxa"/>
          </w:tcPr>
          <w:p w14:paraId="4682ACF3" w14:textId="77777777" w:rsidR="00B6564B" w:rsidRDefault="00B6564B" w:rsidP="004665F3">
            <w:r>
              <w:t>The system displays an already checked in message</w:t>
            </w:r>
          </w:p>
        </w:tc>
      </w:tr>
    </w:tbl>
    <w:p w14:paraId="72EC6FDD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6DD39B30" w14:textId="65F36920" w:rsidR="00B6564B" w:rsidRDefault="00B6564B" w:rsidP="00B6564B">
      <w:pPr>
        <w:pStyle w:val="ListParagraph"/>
        <w:numPr>
          <w:ilvl w:val="1"/>
          <w:numId w:val="3"/>
        </w:numPr>
      </w:pPr>
      <w:r>
        <w:t>Already Checked Out</w:t>
      </w:r>
    </w:p>
    <w:p w14:paraId="69F581D6" w14:textId="214FC99B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out,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EB04BF1" w14:textId="77777777" w:rsidTr="004665F3">
        <w:tc>
          <w:tcPr>
            <w:tcW w:w="4508" w:type="dxa"/>
          </w:tcPr>
          <w:p w14:paraId="0A82E342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A551FC2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C381DA3" w14:textId="77777777" w:rsidTr="004665F3">
        <w:tc>
          <w:tcPr>
            <w:tcW w:w="4508" w:type="dxa"/>
          </w:tcPr>
          <w:p w14:paraId="1C5E16B3" w14:textId="77777777" w:rsidR="00B6564B" w:rsidRDefault="00B6564B" w:rsidP="004665F3"/>
        </w:tc>
        <w:tc>
          <w:tcPr>
            <w:tcW w:w="4508" w:type="dxa"/>
          </w:tcPr>
          <w:p w14:paraId="609982B4" w14:textId="2B3F074F" w:rsidR="00B6564B" w:rsidRDefault="00B6564B" w:rsidP="004665F3">
            <w:r>
              <w:t>The system displays an already checked out message</w:t>
            </w:r>
          </w:p>
        </w:tc>
      </w:tr>
    </w:tbl>
    <w:p w14:paraId="0FD5E5C9" w14:textId="77777777" w:rsidR="00B6564B" w:rsidRDefault="00B6564B" w:rsidP="00B6564B">
      <w:pPr>
        <w:pStyle w:val="ListParagraph"/>
        <w:ind w:left="360"/>
      </w:pPr>
      <w:r>
        <w:lastRenderedPageBreak/>
        <w:t>The normal flow is resumed at step 1.</w:t>
      </w:r>
    </w:p>
    <w:p w14:paraId="52BFC1DD" w14:textId="06B41B2C" w:rsidR="00B6564B" w:rsidRDefault="00B6564B" w:rsidP="00B6564B">
      <w:pPr>
        <w:pStyle w:val="ListParagraph"/>
        <w:numPr>
          <w:ilvl w:val="1"/>
          <w:numId w:val="3"/>
        </w:numPr>
      </w:pPr>
      <w:r>
        <w:t>Room Not Ready</w:t>
      </w:r>
    </w:p>
    <w:p w14:paraId="217D1D4B" w14:textId="10A27E16" w:rsidR="00B6564B" w:rsidRDefault="00B6564B" w:rsidP="00B6564B">
      <w:pPr>
        <w:pStyle w:val="ListParagraph"/>
        <w:ind w:left="360" w:firstLine="360"/>
      </w:pPr>
      <w:r>
        <w:t>If at step 3, of the normal flow the booking is found, but the room is still occupied,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6FDCB55" w14:textId="77777777" w:rsidTr="004665F3">
        <w:tc>
          <w:tcPr>
            <w:tcW w:w="4508" w:type="dxa"/>
          </w:tcPr>
          <w:p w14:paraId="57D99033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07DD915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3A9E934" w14:textId="77777777" w:rsidTr="004665F3">
        <w:tc>
          <w:tcPr>
            <w:tcW w:w="4508" w:type="dxa"/>
          </w:tcPr>
          <w:p w14:paraId="516E210B" w14:textId="77777777" w:rsidR="00B6564B" w:rsidRDefault="00B6564B" w:rsidP="004665F3"/>
        </w:tc>
        <w:tc>
          <w:tcPr>
            <w:tcW w:w="4508" w:type="dxa"/>
          </w:tcPr>
          <w:p w14:paraId="08F6806F" w14:textId="47D6DF5D" w:rsidR="00B6564B" w:rsidRDefault="00B6564B" w:rsidP="004665F3">
            <w:r>
              <w:t>The system displays a room not ready message</w:t>
            </w:r>
          </w:p>
        </w:tc>
      </w:tr>
    </w:tbl>
    <w:p w14:paraId="586469A6" w14:textId="77777777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455D0042" w:rsidR="004D4F2F" w:rsidRDefault="00B6564B" w:rsidP="004D4F2F">
      <w:pPr>
        <w:pStyle w:val="ListParagraph"/>
        <w:numPr>
          <w:ilvl w:val="1"/>
          <w:numId w:val="7"/>
        </w:numPr>
      </w:pPr>
      <w:r>
        <w:t>Successful check in</w:t>
      </w:r>
    </w:p>
    <w:p w14:paraId="044F5C88" w14:textId="4428966B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</w:p>
    <w:p w14:paraId="59DB8DBB" w14:textId="700C6D0F" w:rsidR="001D3823" w:rsidRDefault="00B6564B" w:rsidP="001D3823">
      <w:pPr>
        <w:pStyle w:val="ListParagraph"/>
        <w:numPr>
          <w:ilvl w:val="1"/>
          <w:numId w:val="7"/>
        </w:numPr>
      </w:pPr>
      <w:r>
        <w:t>Already checked in</w:t>
      </w:r>
    </w:p>
    <w:p w14:paraId="56D926DC" w14:textId="7A980BEF" w:rsidR="001D3823" w:rsidRDefault="00B6564B" w:rsidP="001D3823">
      <w:pPr>
        <w:pStyle w:val="ListParagraph"/>
        <w:numPr>
          <w:ilvl w:val="1"/>
          <w:numId w:val="7"/>
        </w:numPr>
      </w:pPr>
      <w:r>
        <w:t>Already checked out</w:t>
      </w:r>
    </w:p>
    <w:p w14:paraId="1B60E241" w14:textId="6DAB2B97" w:rsidR="001D3823" w:rsidRDefault="00B6564B" w:rsidP="001D3823">
      <w:pPr>
        <w:pStyle w:val="ListParagraph"/>
        <w:numPr>
          <w:ilvl w:val="1"/>
          <w:numId w:val="7"/>
        </w:numPr>
      </w:pPr>
      <w:r>
        <w:t>Room not ready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6CCC944B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B6564B">
        <w:t>check</w:t>
      </w:r>
      <w:r w:rsidR="00177B68">
        <w:t xml:space="preserve"> </w:t>
      </w:r>
      <w:r w:rsidR="00B6564B">
        <w:t>in</w:t>
      </w:r>
      <w:r w:rsidR="001D3823">
        <w:t xml:space="preserve"> is successful.</w:t>
      </w:r>
    </w:p>
    <w:p w14:paraId="080068DF" w14:textId="2F65D852" w:rsidR="004D4F2F" w:rsidRDefault="00B6564B" w:rsidP="00B6564B">
      <w:pPr>
        <w:pStyle w:val="ListParagraph"/>
        <w:ind w:left="792" w:firstLine="648"/>
      </w:pPr>
      <w:r>
        <w:t>Booking state updates to CHECKED_IN</w:t>
      </w:r>
    </w:p>
    <w:p w14:paraId="712889F1" w14:textId="0F2436CF" w:rsidR="00B6564B" w:rsidRDefault="00B6564B" w:rsidP="00B6564B">
      <w:pPr>
        <w:pStyle w:val="ListParagraph"/>
        <w:ind w:left="792" w:firstLine="648"/>
      </w:pPr>
      <w:r>
        <w:t>Room state updated to OCCUPIED</w:t>
      </w:r>
    </w:p>
    <w:p w14:paraId="136A4039" w14:textId="7F90B068" w:rsidR="004D4F2F" w:rsidRDefault="004D4F2F" w:rsidP="00177B68">
      <w:pPr>
        <w:pStyle w:val="ListParagraph"/>
        <w:ind w:left="792" w:firstLine="648"/>
      </w:pPr>
      <w:r>
        <w:t xml:space="preserve">The </w:t>
      </w:r>
      <w:r w:rsidR="00177B68">
        <w:t xml:space="preserve">active </w:t>
      </w:r>
      <w:r>
        <w:t xml:space="preserve">booking </w:t>
      </w:r>
      <w:r w:rsidR="001D3823">
        <w:t>can</w:t>
      </w:r>
      <w:r>
        <w:t xml:space="preserve"> be found by the hotel using the </w:t>
      </w:r>
      <w:r w:rsidR="00177B68">
        <w:t>room</w:t>
      </w:r>
      <w:r>
        <w:t xml:space="preserve"> number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37DF7" w14:textId="77777777" w:rsidR="008940DD" w:rsidRDefault="008940DD" w:rsidP="00FA00EE">
      <w:pPr>
        <w:spacing w:after="0" w:line="240" w:lineRule="auto"/>
      </w:pPr>
      <w:r>
        <w:separator/>
      </w:r>
    </w:p>
  </w:endnote>
  <w:endnote w:type="continuationSeparator" w:id="0">
    <w:p w14:paraId="652FF10F" w14:textId="77777777" w:rsidR="008940DD" w:rsidRDefault="008940D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2666" w14:textId="77777777" w:rsidR="00FA00EE" w:rsidRDefault="00FA0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8BE2" w14:textId="77777777" w:rsidR="00FA00EE" w:rsidRDefault="00FA0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41F5" w14:textId="77777777" w:rsidR="00FA00EE" w:rsidRDefault="00FA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8B8B" w14:textId="77777777" w:rsidR="008940DD" w:rsidRDefault="008940DD" w:rsidP="00FA00EE">
      <w:pPr>
        <w:spacing w:after="0" w:line="240" w:lineRule="auto"/>
      </w:pPr>
      <w:r>
        <w:separator/>
      </w:r>
    </w:p>
  </w:footnote>
  <w:footnote w:type="continuationSeparator" w:id="0">
    <w:p w14:paraId="3ADBAB58" w14:textId="77777777" w:rsidR="008940DD" w:rsidRDefault="008940D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018C" w14:textId="77777777" w:rsidR="00FA00EE" w:rsidRDefault="00FA0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7777777" w:rsidR="00FA00EE" w:rsidRDefault="00FA00EE">
          <w:pPr>
            <w:pStyle w:val="Header"/>
          </w:pPr>
          <w:r>
            <w:t>&lt;project&gt;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7777777" w:rsidR="00FA00EE" w:rsidRDefault="00FA00E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14:paraId="3532F8A9" w14:textId="77777777" w:rsidR="00FA00EE" w:rsidRDefault="00FA00EE">
          <w:pPr>
            <w:pStyle w:val="Header"/>
          </w:pPr>
          <w:r>
            <w:t>Date: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11AA95DE" w14:textId="77777777"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30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77B68"/>
    <w:rsid w:val="001D3823"/>
    <w:rsid w:val="00264DB2"/>
    <w:rsid w:val="002B26BD"/>
    <w:rsid w:val="002E44DA"/>
    <w:rsid w:val="00317E47"/>
    <w:rsid w:val="003617B5"/>
    <w:rsid w:val="00423B72"/>
    <w:rsid w:val="004A6B92"/>
    <w:rsid w:val="004D4F2F"/>
    <w:rsid w:val="006A570F"/>
    <w:rsid w:val="006E2D21"/>
    <w:rsid w:val="007B641E"/>
    <w:rsid w:val="007E1313"/>
    <w:rsid w:val="008329A1"/>
    <w:rsid w:val="00835722"/>
    <w:rsid w:val="0089408B"/>
    <w:rsid w:val="008940DD"/>
    <w:rsid w:val="008B04A6"/>
    <w:rsid w:val="00900A42"/>
    <w:rsid w:val="009A20AB"/>
    <w:rsid w:val="009C7484"/>
    <w:rsid w:val="009E2880"/>
    <w:rsid w:val="00A35072"/>
    <w:rsid w:val="00AA2680"/>
    <w:rsid w:val="00AD72A0"/>
    <w:rsid w:val="00B14843"/>
    <w:rsid w:val="00B6564B"/>
    <w:rsid w:val="00B67C1A"/>
    <w:rsid w:val="00C30076"/>
    <w:rsid w:val="00D21691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James Tulip</cp:lastModifiedBy>
  <cp:revision>4</cp:revision>
  <dcterms:created xsi:type="dcterms:W3CDTF">2018-09-03T06:52:00Z</dcterms:created>
  <dcterms:modified xsi:type="dcterms:W3CDTF">2018-09-03T10:49:00Z</dcterms:modified>
</cp:coreProperties>
</file>